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1C8A" w14:textId="77777777"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14:paraId="108DBDB7" w14:textId="77777777" w:rsidR="00A32A15" w:rsidRPr="00902493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>1</w:t>
      </w:r>
    </w:p>
    <w:p w14:paraId="28B3D865" w14:textId="09EBD5F8" w:rsidR="00FE1AC4" w:rsidRDefault="00FE1AC4" w:rsidP="00A37D19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FE1AC4">
        <w:rPr>
          <w:rFonts w:ascii="Verdana" w:hAnsi="Verdana" w:cs="Arial"/>
          <w:color w:val="000000" w:themeColor="text1"/>
          <w:sz w:val="22"/>
          <w:szCs w:val="22"/>
        </w:rPr>
        <w:t xml:space="preserve">Install </w:t>
      </w:r>
      <w:proofErr w:type="spellStart"/>
      <w:r w:rsidRPr="00FE1AC4">
        <w:rPr>
          <w:rFonts w:ascii="Verdana" w:hAnsi="Verdana" w:cs="Arial"/>
          <w:color w:val="000000" w:themeColor="text1"/>
          <w:sz w:val="22"/>
          <w:szCs w:val="22"/>
        </w:rPr>
        <w:t>NodeJs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>, Visual studio code</w:t>
      </w:r>
    </w:p>
    <w:p w14:paraId="377C3D85" w14:textId="77777777" w:rsidR="0014410A" w:rsidRDefault="0014410A" w:rsidP="0014410A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1681560A" w14:textId="77777777" w:rsidR="00DD0E9B" w:rsidRPr="00DD0E9B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 xml:space="preserve">create a Welcome </w:t>
      </w:r>
      <w:proofErr w:type="gramStart"/>
      <w:r w:rsidRPr="00DD0E9B">
        <w:rPr>
          <w:rFonts w:ascii="Verdana" w:hAnsi="Verdana" w:cs="Arial"/>
          <w:color w:val="000000" w:themeColor="text1"/>
          <w:sz w:val="22"/>
          <w:szCs w:val="22"/>
        </w:rPr>
        <w:t>component  to</w:t>
      </w:r>
      <w:proofErr w:type="gramEnd"/>
      <w:r w:rsidRPr="00DD0E9B">
        <w:rPr>
          <w:rFonts w:ascii="Verdana" w:hAnsi="Verdana" w:cs="Arial"/>
          <w:color w:val="000000" w:themeColor="text1"/>
          <w:sz w:val="22"/>
          <w:szCs w:val="22"/>
        </w:rPr>
        <w:t xml:space="preserve"> greet the user using a </w:t>
      </w:r>
      <w:proofErr w:type="spellStart"/>
      <w:r w:rsidRPr="00DD0E9B">
        <w:rPr>
          <w:rFonts w:ascii="Verdana" w:hAnsi="Verdana" w:cs="Arial"/>
          <w:color w:val="000000" w:themeColor="text1"/>
          <w:sz w:val="22"/>
          <w:szCs w:val="22"/>
        </w:rPr>
        <w:t>javascript</w:t>
      </w:r>
      <w:proofErr w:type="spellEnd"/>
      <w:r w:rsidRPr="00DD0E9B">
        <w:rPr>
          <w:rFonts w:ascii="Verdana" w:hAnsi="Verdana" w:cs="Arial"/>
          <w:color w:val="000000" w:themeColor="text1"/>
          <w:sz w:val="22"/>
          <w:szCs w:val="22"/>
        </w:rPr>
        <w:t xml:space="preserve"> function,</w:t>
      </w:r>
    </w:p>
    <w:p w14:paraId="240E7118" w14:textId="4E83962A" w:rsidR="00545DFD" w:rsidRDefault="00DD0E9B" w:rsidP="00E47369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>wi</w:t>
      </w:r>
      <w:r>
        <w:rPr>
          <w:rFonts w:ascii="Verdana" w:hAnsi="Verdana" w:cs="Arial"/>
          <w:color w:val="000000" w:themeColor="text1"/>
          <w:sz w:val="22"/>
          <w:szCs w:val="22"/>
        </w:rPr>
        <w:t>th a property called as name</w:t>
      </w:r>
      <w:r w:rsidR="00FE1AC4" w:rsidRPr="00FE1AC4">
        <w:rPr>
          <w:rFonts w:ascii="Verdana" w:hAnsi="Verdana" w:cs="Arial"/>
          <w:color w:val="000000" w:themeColor="text1"/>
          <w:sz w:val="22"/>
          <w:szCs w:val="22"/>
        </w:rPr>
        <w:t xml:space="preserve">. Apply some </w:t>
      </w:r>
      <w:proofErr w:type="spellStart"/>
      <w:r w:rsidR="00FE1AC4" w:rsidRPr="00FE1AC4">
        <w:rPr>
          <w:rFonts w:ascii="Verdana" w:hAnsi="Verdana" w:cs="Arial"/>
          <w:color w:val="000000" w:themeColor="text1"/>
          <w:sz w:val="22"/>
          <w:szCs w:val="22"/>
        </w:rPr>
        <w:t>css</w:t>
      </w:r>
      <w:proofErr w:type="spellEnd"/>
      <w:r w:rsidR="00FE1AC4" w:rsidRPr="00FE1AC4">
        <w:rPr>
          <w:rFonts w:ascii="Verdana" w:hAnsi="Verdana" w:cs="Arial"/>
          <w:color w:val="000000" w:themeColor="text1"/>
          <w:sz w:val="22"/>
          <w:szCs w:val="22"/>
        </w:rPr>
        <w:t xml:space="preserve"> styling.</w:t>
      </w:r>
      <w:r w:rsidR="00545DFD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Use the component in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App  component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4CC4D7C3" w14:textId="1EB1BF8E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import logo from './</w:t>
      </w:r>
      <w:proofErr w:type="spellStart"/>
      <w:r w:rsidRPr="00545DFD">
        <w:rPr>
          <w:rFonts w:ascii="Verdana" w:hAnsi="Verdana" w:cs="Arial"/>
          <w:color w:val="000000" w:themeColor="text1"/>
          <w:sz w:val="22"/>
          <w:szCs w:val="22"/>
        </w:rPr>
        <w:t>logo.svg</w:t>
      </w:r>
      <w:proofErr w:type="spellEnd"/>
      <w:proofErr w:type="gramStart"/>
      <w:r w:rsidRPr="00545DFD">
        <w:rPr>
          <w:rFonts w:ascii="Verdana" w:hAnsi="Verdana" w:cs="Arial"/>
          <w:color w:val="000000" w:themeColor="text1"/>
          <w:sz w:val="22"/>
          <w:szCs w:val="22"/>
        </w:rPr>
        <w:t>';</w:t>
      </w:r>
      <w:proofErr w:type="gramEnd"/>
    </w:p>
    <w:p w14:paraId="36962C2E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import './App.css</w:t>
      </w:r>
      <w:proofErr w:type="gramStart"/>
      <w:r w:rsidRPr="00545DFD">
        <w:rPr>
          <w:rFonts w:ascii="Verdana" w:hAnsi="Verdana" w:cs="Arial"/>
          <w:color w:val="000000" w:themeColor="text1"/>
          <w:sz w:val="22"/>
          <w:szCs w:val="22"/>
        </w:rPr>
        <w:t>';</w:t>
      </w:r>
      <w:proofErr w:type="gramEnd"/>
    </w:p>
    <w:p w14:paraId="3A29C078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import Welcome from './Welcome.js'</w:t>
      </w:r>
    </w:p>
    <w:p w14:paraId="6EC99AAD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import Add from './Add.js'</w:t>
      </w:r>
    </w:p>
    <w:p w14:paraId="473FCBF1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import Card from './Card.js'</w:t>
      </w:r>
    </w:p>
    <w:p w14:paraId="757FC85F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4236CCF6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function </w:t>
      </w:r>
      <w:proofErr w:type="gramStart"/>
      <w:r w:rsidRPr="00545DFD">
        <w:rPr>
          <w:rFonts w:ascii="Verdana" w:hAnsi="Verdana" w:cs="Arial"/>
          <w:color w:val="000000" w:themeColor="text1"/>
          <w:sz w:val="22"/>
          <w:szCs w:val="22"/>
        </w:rPr>
        <w:t>App(</w:t>
      </w:r>
      <w:proofErr w:type="gramEnd"/>
      <w:r w:rsidRPr="00545DFD">
        <w:rPr>
          <w:rFonts w:ascii="Verdana" w:hAnsi="Verdana" w:cs="Arial"/>
          <w:color w:val="000000" w:themeColor="text1"/>
          <w:sz w:val="22"/>
          <w:szCs w:val="22"/>
        </w:rPr>
        <w:t>) {</w:t>
      </w:r>
    </w:p>
    <w:p w14:paraId="4B61DB4C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const style = {</w:t>
      </w:r>
    </w:p>
    <w:p w14:paraId="0426DBF6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</w:p>
    <w:p w14:paraId="61D12EAD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}</w:t>
      </w:r>
    </w:p>
    <w:p w14:paraId="30F89989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return (</w:t>
      </w:r>
    </w:p>
    <w:p w14:paraId="4C26EBD2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  &lt;div </w:t>
      </w:r>
      <w:proofErr w:type="spellStart"/>
      <w:r w:rsidRPr="00545DFD">
        <w:rPr>
          <w:rFonts w:ascii="Verdana" w:hAnsi="Verdana" w:cs="Arial"/>
          <w:color w:val="000000" w:themeColor="text1"/>
          <w:sz w:val="22"/>
          <w:szCs w:val="22"/>
        </w:rPr>
        <w:t>className</w:t>
      </w:r>
      <w:proofErr w:type="spellEnd"/>
      <w:r w:rsidRPr="00545DFD">
        <w:rPr>
          <w:rFonts w:ascii="Verdana" w:hAnsi="Verdana" w:cs="Arial"/>
          <w:color w:val="000000" w:themeColor="text1"/>
          <w:sz w:val="22"/>
          <w:szCs w:val="22"/>
        </w:rPr>
        <w:t>="App"&gt;</w:t>
      </w:r>
    </w:p>
    <w:p w14:paraId="0C31A2F8" w14:textId="159068F0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    &lt;Welcome style={style} name="</w:t>
      </w:r>
      <w:r w:rsidR="00F94586">
        <w:rPr>
          <w:rFonts w:ascii="Verdana" w:hAnsi="Verdana" w:cs="Arial"/>
          <w:color w:val="000000" w:themeColor="text1"/>
          <w:sz w:val="22"/>
          <w:szCs w:val="22"/>
        </w:rPr>
        <w:t>Hello World!</w:t>
      </w:r>
      <w:r w:rsidRPr="00545DFD">
        <w:rPr>
          <w:rFonts w:ascii="Verdana" w:hAnsi="Verdana" w:cs="Arial"/>
          <w:color w:val="000000" w:themeColor="text1"/>
          <w:sz w:val="22"/>
          <w:szCs w:val="22"/>
        </w:rPr>
        <w:t>"/&gt;</w:t>
      </w:r>
    </w:p>
    <w:p w14:paraId="6745C91A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  &lt;/div&gt;</w:t>
      </w:r>
    </w:p>
    <w:p w14:paraId="7B40CF72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  );</w:t>
      </w:r>
    </w:p>
    <w:p w14:paraId="006342ED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>}</w:t>
      </w:r>
    </w:p>
    <w:p w14:paraId="7B0B30F8" w14:textId="77777777" w:rsidR="00545DFD" w:rsidRPr="00545DFD" w:rsidRDefault="00545DFD" w:rsidP="00545DFD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1B65E185" w14:textId="7762A71B" w:rsidR="00545DFD" w:rsidRDefault="00545DFD" w:rsidP="00545DF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545DFD">
        <w:rPr>
          <w:rFonts w:ascii="Verdana" w:hAnsi="Verdana" w:cs="Arial"/>
          <w:color w:val="000000" w:themeColor="text1"/>
          <w:sz w:val="22"/>
          <w:szCs w:val="22"/>
        </w:rPr>
        <w:t xml:space="preserve">export default </w:t>
      </w:r>
      <w:proofErr w:type="gramStart"/>
      <w:r w:rsidRPr="00545DFD">
        <w:rPr>
          <w:rFonts w:ascii="Verdana" w:hAnsi="Verdana" w:cs="Arial"/>
          <w:color w:val="000000" w:themeColor="text1"/>
          <w:sz w:val="22"/>
          <w:szCs w:val="22"/>
        </w:rPr>
        <w:t>App;</w:t>
      </w:r>
      <w:proofErr w:type="gramEnd"/>
    </w:p>
    <w:p w14:paraId="6A14403D" w14:textId="77777777" w:rsidR="00545DFD" w:rsidRDefault="00545DFD" w:rsidP="00DD0E9B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17833FE2" w14:textId="285B47AB" w:rsidR="00FE1AC4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>Create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 Component to add two numbers.</w:t>
      </w:r>
    </w:p>
    <w:p w14:paraId="6E125F8C" w14:textId="2CD26C2E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>import React from 'react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';</w:t>
      </w:r>
      <w:proofErr w:type="gramEnd"/>
    </w:p>
    <w:p w14:paraId="51E861BD" w14:textId="69F54486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export default class </w:t>
      </w:r>
      <w:r w:rsidR="00F94586">
        <w:rPr>
          <w:rFonts w:ascii="Verdana" w:hAnsi="Verdana" w:cs="Arial"/>
          <w:color w:val="000000" w:themeColor="text1"/>
          <w:sz w:val="22"/>
          <w:szCs w:val="22"/>
        </w:rPr>
        <w:t>Add</w:t>
      </w: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extends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React.Component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{</w:t>
      </w:r>
    </w:p>
    <w:p w14:paraId="5AFA6E71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constructor(props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){</w:t>
      </w:r>
      <w:proofErr w:type="gramEnd"/>
    </w:p>
    <w:p w14:paraId="546BDCA3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super(props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);</w:t>
      </w:r>
      <w:proofErr w:type="gramEnd"/>
    </w:p>
    <w:p w14:paraId="48FC2F28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= {first: 0, second: 0, sum: 0};</w:t>
      </w:r>
    </w:p>
    <w:p w14:paraId="0DA9F87C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</w:p>
    <w:p w14:paraId="4CAE768D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5C06E054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changeFirst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=(event)=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&gt;{</w:t>
      </w:r>
      <w:proofErr w:type="gramEnd"/>
    </w:p>
    <w:p w14:paraId="0ED8DFF1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({first: Number(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event.target.value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)});</w:t>
      </w:r>
    </w:p>
    <w:p w14:paraId="3113E9D5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</w:p>
    <w:p w14:paraId="63FE5C94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30328F8E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changeSecond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=(event)=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&gt;{</w:t>
      </w:r>
      <w:proofErr w:type="gramEnd"/>
    </w:p>
    <w:p w14:paraId="1EBA02B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({second: Number(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event.target.value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)});</w:t>
      </w:r>
    </w:p>
    <w:p w14:paraId="610809CA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0C6C7143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getSum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=(event)=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&gt;{</w:t>
      </w:r>
      <w:proofErr w:type="gramEnd"/>
    </w:p>
    <w:p w14:paraId="3741D9E1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({sum: Number(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this.state.first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)+ Number(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this.state.second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)});</w:t>
      </w:r>
    </w:p>
    <w:p w14:paraId="74504B9A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47713BF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render(</w:t>
      </w:r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){</w:t>
      </w:r>
    </w:p>
    <w:p w14:paraId="5E177296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const style = {</w:t>
      </w:r>
    </w:p>
    <w:p w14:paraId="4493D33C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width: "10%",</w:t>
      </w:r>
    </w:p>
    <w:p w14:paraId="761B9077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height: "30px",</w:t>
      </w:r>
    </w:p>
    <w:p w14:paraId="1A82261C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borderRadius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: "15px",</w:t>
      </w:r>
    </w:p>
    <w:p w14:paraId="0DFCC3D6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border: "0px"</w:t>
      </w:r>
    </w:p>
    <w:p w14:paraId="34F19D0B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}</w:t>
      </w:r>
    </w:p>
    <w:p w14:paraId="34228098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const button 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={</w:t>
      </w:r>
      <w:proofErr w:type="gramEnd"/>
    </w:p>
    <w:p w14:paraId="2AAC19A4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width: "10%",</w:t>
      </w:r>
    </w:p>
    <w:p w14:paraId="27607AED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height: "30px",</w:t>
      </w:r>
    </w:p>
    <w:p w14:paraId="3B58A17A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borderRadius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: "15px",</w:t>
      </w:r>
    </w:p>
    <w:p w14:paraId="523794D2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border: "0px",</w:t>
      </w:r>
    </w:p>
    <w:p w14:paraId="39550B6A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color: "white",</w:t>
      </w:r>
    </w:p>
    <w:p w14:paraId="0EA3B428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backgroundColor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: "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rgb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(</w:t>
      </w:r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4, 128, 245)"</w:t>
      </w:r>
    </w:p>
    <w:p w14:paraId="3943236B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</w:p>
    <w:p w14:paraId="5FB2A53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}</w:t>
      </w:r>
    </w:p>
    <w:p w14:paraId="637A58D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return(</w:t>
      </w:r>
      <w:proofErr w:type="gramEnd"/>
    </w:p>
    <w:p w14:paraId="67B04DE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&lt;div style = 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this.props</w:t>
      </w:r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.style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}&gt;</w:t>
      </w:r>
    </w:p>
    <w:p w14:paraId="71AAAB61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&lt;h3&gt;Add Two Numbers&lt;/h3&gt;</w:t>
      </w:r>
    </w:p>
    <w:p w14:paraId="3B7D951C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&lt;input type="text" id="first" style={</w:t>
      </w:r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style} 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onChange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={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this.changeFirst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}&gt;&lt;/input&gt;</w:t>
      </w:r>
    </w:p>
    <w:p w14:paraId="5BCE2A2A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&amp;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;+</w:t>
      </w:r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&amp;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</w:t>
      </w:r>
    </w:p>
    <w:p w14:paraId="0F3462AE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&lt;input type="text" id="second" style={style}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onChange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={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this.changeSecond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}&gt;&lt;/input&gt;</w:t>
      </w:r>
    </w:p>
    <w:p w14:paraId="67BA6362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 &lt;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74838CF3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 &lt;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75C34B1F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&lt;input type="text" id="sum" value={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this.state.sum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} style={style} &gt;&lt;/input&gt;</w:t>
      </w:r>
    </w:p>
    <w:p w14:paraId="6025E669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&amp;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  &amp;</w:t>
      </w:r>
      <w:proofErr w:type="spellStart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;&amp;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;&amp;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;</w:t>
      </w:r>
    </w:p>
    <w:p w14:paraId="2905379E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&lt;button type='button' 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onClick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={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  <w:sz w:val="22"/>
          <w:szCs w:val="22"/>
        </w:rPr>
        <w:t>this.getSum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  <w:sz w:val="22"/>
          <w:szCs w:val="22"/>
        </w:rPr>
        <w:t>} style={button}&gt; Add &lt;/button&gt;</w:t>
      </w:r>
    </w:p>
    <w:p w14:paraId="48336A56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        &lt;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77833915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    &lt;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E47369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E47369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0031E4A7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    &lt;/div&gt;</w:t>
      </w:r>
    </w:p>
    <w:p w14:paraId="151D7E43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    );</w:t>
      </w:r>
    </w:p>
    <w:p w14:paraId="27818E89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3045D679" w14:textId="77777777" w:rsidR="00E47369" w:rsidRPr="00E47369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</w:p>
    <w:p w14:paraId="50D9256A" w14:textId="0241AE90" w:rsidR="00545DFD" w:rsidRDefault="00E47369" w:rsidP="00E47369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E47369">
        <w:rPr>
          <w:rFonts w:ascii="Verdana" w:hAnsi="Verdana" w:cs="Arial"/>
          <w:color w:val="000000" w:themeColor="text1"/>
          <w:sz w:val="22"/>
          <w:szCs w:val="22"/>
        </w:rPr>
        <w:t>}</w:t>
      </w:r>
    </w:p>
    <w:p w14:paraId="21A7AD0A" w14:textId="77777777" w:rsidR="0014410A" w:rsidRDefault="0014410A" w:rsidP="0014410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2136824B" w14:textId="38A6219D" w:rsidR="00DD0E9B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Modify the card component to add a props age and perform the </w:t>
      </w:r>
      <w:proofErr w:type="spellStart"/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validation,to</w:t>
      </w:r>
      <w:proofErr w:type="spellEnd"/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 check it’s a number.</w:t>
      </w:r>
    </w:p>
    <w:p w14:paraId="26B46F7F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>import React from 'react</w:t>
      </w:r>
      <w:proofErr w:type="gramStart"/>
      <w:r w:rsidRPr="00E47369">
        <w:rPr>
          <w:rFonts w:ascii="Verdana" w:hAnsi="Verdana" w:cs="Arial"/>
          <w:color w:val="000000" w:themeColor="text1"/>
        </w:rPr>
        <w:t>';</w:t>
      </w:r>
      <w:proofErr w:type="gramEnd"/>
    </w:p>
    <w:p w14:paraId="73261F78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</w:p>
    <w:p w14:paraId="1892319D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export default class Card extends </w:t>
      </w:r>
      <w:proofErr w:type="spellStart"/>
      <w:r w:rsidRPr="00E47369">
        <w:rPr>
          <w:rFonts w:ascii="Verdana" w:hAnsi="Verdana" w:cs="Arial"/>
          <w:color w:val="000000" w:themeColor="text1"/>
        </w:rPr>
        <w:t>React.Component</w:t>
      </w:r>
      <w:proofErr w:type="spellEnd"/>
      <w:r w:rsidRPr="00E47369">
        <w:rPr>
          <w:rFonts w:ascii="Verdana" w:hAnsi="Verdana" w:cs="Arial"/>
          <w:color w:val="000000" w:themeColor="text1"/>
        </w:rPr>
        <w:t>{</w:t>
      </w:r>
    </w:p>
    <w:p w14:paraId="3B86009E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constructor(props</w:t>
      </w:r>
      <w:proofErr w:type="gramStart"/>
      <w:r w:rsidRPr="00E47369">
        <w:rPr>
          <w:rFonts w:ascii="Verdana" w:hAnsi="Verdana" w:cs="Arial"/>
          <w:color w:val="000000" w:themeColor="text1"/>
        </w:rPr>
        <w:t>){</w:t>
      </w:r>
      <w:proofErr w:type="gramEnd"/>
    </w:p>
    <w:p w14:paraId="1ED28A29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super(props</w:t>
      </w:r>
      <w:proofErr w:type="gramStart"/>
      <w:r w:rsidRPr="00E47369">
        <w:rPr>
          <w:rFonts w:ascii="Verdana" w:hAnsi="Verdana" w:cs="Arial"/>
          <w:color w:val="000000" w:themeColor="text1"/>
        </w:rPr>
        <w:t>);</w:t>
      </w:r>
      <w:proofErr w:type="gramEnd"/>
    </w:p>
    <w:p w14:paraId="0E0B1BCB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>={</w:t>
      </w:r>
    </w:p>
    <w:p w14:paraId="5B35E681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value: "",</w:t>
      </w:r>
    </w:p>
    <w:p w14:paraId="3DD8BFB3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result: "no input"</w:t>
      </w:r>
    </w:p>
    <w:p w14:paraId="3F3F11E4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}</w:t>
      </w:r>
    </w:p>
    <w:p w14:paraId="719E25D3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}</w:t>
      </w:r>
    </w:p>
    <w:p w14:paraId="5B1E133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</w:t>
      </w:r>
    </w:p>
    <w:p w14:paraId="2BD4706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</w:t>
      </w:r>
      <w:proofErr w:type="spellStart"/>
      <w:r w:rsidRPr="00E47369">
        <w:rPr>
          <w:rFonts w:ascii="Verdana" w:hAnsi="Verdana" w:cs="Arial"/>
          <w:color w:val="000000" w:themeColor="text1"/>
        </w:rPr>
        <w:t>setInput</w:t>
      </w:r>
      <w:proofErr w:type="spellEnd"/>
      <w:r w:rsidRPr="00E47369">
        <w:rPr>
          <w:rFonts w:ascii="Verdana" w:hAnsi="Verdana" w:cs="Arial"/>
          <w:color w:val="000000" w:themeColor="text1"/>
        </w:rPr>
        <w:t>=(event)=</w:t>
      </w:r>
      <w:proofErr w:type="gramStart"/>
      <w:r w:rsidRPr="00E47369">
        <w:rPr>
          <w:rFonts w:ascii="Verdana" w:hAnsi="Verdana" w:cs="Arial"/>
          <w:color w:val="000000" w:themeColor="text1"/>
        </w:rPr>
        <w:t>&gt;{</w:t>
      </w:r>
      <w:proofErr w:type="gramEnd"/>
    </w:p>
    <w:p w14:paraId="0FE94BE8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 xml:space="preserve">({value: </w:t>
      </w:r>
      <w:proofErr w:type="spellStart"/>
      <w:r w:rsidRPr="00E47369">
        <w:rPr>
          <w:rFonts w:ascii="Verdana" w:hAnsi="Verdana" w:cs="Arial"/>
          <w:color w:val="000000" w:themeColor="text1"/>
        </w:rPr>
        <w:t>event.target.value</w:t>
      </w:r>
      <w:proofErr w:type="spellEnd"/>
      <w:r w:rsidRPr="00E47369">
        <w:rPr>
          <w:rFonts w:ascii="Verdana" w:hAnsi="Verdana" w:cs="Arial"/>
          <w:color w:val="000000" w:themeColor="text1"/>
        </w:rPr>
        <w:t>})</w:t>
      </w:r>
    </w:p>
    <w:p w14:paraId="0411BC02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</w:t>
      </w:r>
    </w:p>
    <w:p w14:paraId="37663919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</w:t>
      </w:r>
    </w:p>
    <w:p w14:paraId="67A9398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}</w:t>
      </w:r>
    </w:p>
    <w:p w14:paraId="62114B95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</w:t>
      </w:r>
      <w:proofErr w:type="spellStart"/>
      <w:r w:rsidRPr="00E47369">
        <w:rPr>
          <w:rFonts w:ascii="Verdana" w:hAnsi="Verdana" w:cs="Arial"/>
          <w:color w:val="000000" w:themeColor="text1"/>
        </w:rPr>
        <w:t>checkInput</w:t>
      </w:r>
      <w:proofErr w:type="spellEnd"/>
      <w:r w:rsidRPr="00E47369">
        <w:rPr>
          <w:rFonts w:ascii="Verdana" w:hAnsi="Verdana" w:cs="Arial"/>
          <w:color w:val="000000" w:themeColor="text1"/>
        </w:rPr>
        <w:t>=(event)=</w:t>
      </w:r>
      <w:proofErr w:type="gramStart"/>
      <w:r w:rsidRPr="00E47369">
        <w:rPr>
          <w:rFonts w:ascii="Verdana" w:hAnsi="Verdana" w:cs="Arial"/>
          <w:color w:val="000000" w:themeColor="text1"/>
        </w:rPr>
        <w:t>&gt;{</w:t>
      </w:r>
      <w:proofErr w:type="gramEnd"/>
    </w:p>
    <w:p w14:paraId="4C8D74E9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if(</w:t>
      </w:r>
      <w:proofErr w:type="spellStart"/>
      <w:r w:rsidRPr="00E47369">
        <w:rPr>
          <w:rFonts w:ascii="Verdana" w:hAnsi="Verdana" w:cs="Arial"/>
          <w:color w:val="000000" w:themeColor="text1"/>
        </w:rPr>
        <w:t>isNaN</w:t>
      </w:r>
      <w:proofErr w:type="spellEnd"/>
      <w:r w:rsidRPr="00E47369">
        <w:rPr>
          <w:rFonts w:ascii="Verdana" w:hAnsi="Verdana" w:cs="Arial"/>
          <w:color w:val="000000" w:themeColor="text1"/>
        </w:rPr>
        <w:t>(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this.state</w:t>
      </w:r>
      <w:proofErr w:type="gramEnd"/>
      <w:r w:rsidRPr="00E47369">
        <w:rPr>
          <w:rFonts w:ascii="Verdana" w:hAnsi="Verdana" w:cs="Arial"/>
          <w:color w:val="000000" w:themeColor="text1"/>
        </w:rPr>
        <w:t>.value</w:t>
      </w:r>
      <w:proofErr w:type="spellEnd"/>
      <w:r w:rsidRPr="00E47369">
        <w:rPr>
          <w:rFonts w:ascii="Verdana" w:hAnsi="Verdana" w:cs="Arial"/>
          <w:color w:val="000000" w:themeColor="text1"/>
        </w:rPr>
        <w:t>)){</w:t>
      </w:r>
    </w:p>
    <w:p w14:paraId="69CAEA0E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>({result: "this is not a number"})</w:t>
      </w:r>
    </w:p>
    <w:p w14:paraId="28820C01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}</w:t>
      </w:r>
    </w:p>
    <w:p w14:paraId="201351F0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</w:t>
      </w:r>
      <w:proofErr w:type="gramStart"/>
      <w:r w:rsidRPr="00E47369">
        <w:rPr>
          <w:rFonts w:ascii="Verdana" w:hAnsi="Verdana" w:cs="Arial"/>
          <w:color w:val="000000" w:themeColor="text1"/>
        </w:rPr>
        <w:t>else{</w:t>
      </w:r>
      <w:proofErr w:type="gramEnd"/>
    </w:p>
    <w:p w14:paraId="203B3A48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this.setState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>({result: "this is a number"})</w:t>
      </w:r>
    </w:p>
    <w:p w14:paraId="1B37AAAF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}</w:t>
      </w:r>
    </w:p>
    <w:p w14:paraId="419BBCD6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}</w:t>
      </w:r>
    </w:p>
    <w:p w14:paraId="0EA83F9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</w:t>
      </w:r>
    </w:p>
    <w:p w14:paraId="679CB2F6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</w:t>
      </w:r>
      <w:proofErr w:type="gramStart"/>
      <w:r w:rsidRPr="00E47369">
        <w:rPr>
          <w:rFonts w:ascii="Verdana" w:hAnsi="Verdana" w:cs="Arial"/>
          <w:color w:val="000000" w:themeColor="text1"/>
        </w:rPr>
        <w:t>render(</w:t>
      </w:r>
      <w:proofErr w:type="gramEnd"/>
      <w:r w:rsidRPr="00E47369">
        <w:rPr>
          <w:rFonts w:ascii="Verdana" w:hAnsi="Verdana" w:cs="Arial"/>
          <w:color w:val="000000" w:themeColor="text1"/>
        </w:rPr>
        <w:t>){</w:t>
      </w:r>
    </w:p>
    <w:p w14:paraId="018A742B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const style = {</w:t>
      </w:r>
    </w:p>
    <w:p w14:paraId="37973F35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width: "10%",</w:t>
      </w:r>
    </w:p>
    <w:p w14:paraId="4060A6D4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height: "30px",</w:t>
      </w:r>
    </w:p>
    <w:p w14:paraId="56ECD866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lastRenderedPageBreak/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</w:rPr>
        <w:t>borderRadius</w:t>
      </w:r>
      <w:proofErr w:type="spellEnd"/>
      <w:r w:rsidRPr="00E47369">
        <w:rPr>
          <w:rFonts w:ascii="Verdana" w:hAnsi="Verdana" w:cs="Arial"/>
          <w:color w:val="000000" w:themeColor="text1"/>
        </w:rPr>
        <w:t>: "15px",</w:t>
      </w:r>
    </w:p>
    <w:p w14:paraId="5736A289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border: "0px"</w:t>
      </w:r>
    </w:p>
    <w:p w14:paraId="660647AC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}</w:t>
      </w:r>
    </w:p>
    <w:p w14:paraId="19F86C86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const button </w:t>
      </w:r>
      <w:proofErr w:type="gramStart"/>
      <w:r w:rsidRPr="00E47369">
        <w:rPr>
          <w:rFonts w:ascii="Verdana" w:hAnsi="Verdana" w:cs="Arial"/>
          <w:color w:val="000000" w:themeColor="text1"/>
        </w:rPr>
        <w:t>={</w:t>
      </w:r>
      <w:proofErr w:type="gramEnd"/>
    </w:p>
    <w:p w14:paraId="6A681EC1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width: "10%",</w:t>
      </w:r>
    </w:p>
    <w:p w14:paraId="3770B64B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height: "30px",</w:t>
      </w:r>
    </w:p>
    <w:p w14:paraId="7A0E2F76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</w:rPr>
        <w:t>borderRadius</w:t>
      </w:r>
      <w:proofErr w:type="spellEnd"/>
      <w:r w:rsidRPr="00E47369">
        <w:rPr>
          <w:rFonts w:ascii="Verdana" w:hAnsi="Verdana" w:cs="Arial"/>
          <w:color w:val="000000" w:themeColor="text1"/>
        </w:rPr>
        <w:t>: "15px",</w:t>
      </w:r>
    </w:p>
    <w:p w14:paraId="0D3FC85E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border: "0px",</w:t>
      </w:r>
    </w:p>
    <w:p w14:paraId="62F6736C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color: "white",</w:t>
      </w:r>
    </w:p>
    <w:p w14:paraId="23B6D5B2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</w:t>
      </w:r>
      <w:proofErr w:type="spellStart"/>
      <w:r w:rsidRPr="00E47369">
        <w:rPr>
          <w:rFonts w:ascii="Verdana" w:hAnsi="Verdana" w:cs="Arial"/>
          <w:color w:val="000000" w:themeColor="text1"/>
        </w:rPr>
        <w:t>backgroundColor</w:t>
      </w:r>
      <w:proofErr w:type="spellEnd"/>
      <w:r w:rsidRPr="00E47369">
        <w:rPr>
          <w:rFonts w:ascii="Verdana" w:hAnsi="Verdana" w:cs="Arial"/>
          <w:color w:val="000000" w:themeColor="text1"/>
        </w:rPr>
        <w:t>: "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rgb</w:t>
      </w:r>
      <w:proofErr w:type="spellEnd"/>
      <w:r w:rsidRPr="00E47369">
        <w:rPr>
          <w:rFonts w:ascii="Verdana" w:hAnsi="Verdana" w:cs="Arial"/>
          <w:color w:val="000000" w:themeColor="text1"/>
        </w:rPr>
        <w:t>(</w:t>
      </w:r>
      <w:proofErr w:type="gramEnd"/>
      <w:r w:rsidRPr="00E47369">
        <w:rPr>
          <w:rFonts w:ascii="Verdana" w:hAnsi="Verdana" w:cs="Arial"/>
          <w:color w:val="000000" w:themeColor="text1"/>
        </w:rPr>
        <w:t>4, 128, 245)"</w:t>
      </w:r>
    </w:p>
    <w:p w14:paraId="3830D0E0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</w:t>
      </w:r>
    </w:p>
    <w:p w14:paraId="43C9F897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}</w:t>
      </w:r>
    </w:p>
    <w:p w14:paraId="3652A32E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</w:t>
      </w:r>
      <w:proofErr w:type="gramStart"/>
      <w:r w:rsidRPr="00E47369">
        <w:rPr>
          <w:rFonts w:ascii="Verdana" w:hAnsi="Verdana" w:cs="Arial"/>
          <w:color w:val="000000" w:themeColor="text1"/>
        </w:rPr>
        <w:t>return(</w:t>
      </w:r>
      <w:proofErr w:type="gramEnd"/>
    </w:p>
    <w:p w14:paraId="1B4AEBE3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&lt;div style={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this.props</w:t>
      </w:r>
      <w:proofErr w:type="gramEnd"/>
      <w:r w:rsidRPr="00E47369">
        <w:rPr>
          <w:rFonts w:ascii="Verdana" w:hAnsi="Verdana" w:cs="Arial"/>
          <w:color w:val="000000" w:themeColor="text1"/>
        </w:rPr>
        <w:t>.style</w:t>
      </w:r>
      <w:proofErr w:type="spellEnd"/>
      <w:r w:rsidRPr="00E47369">
        <w:rPr>
          <w:rFonts w:ascii="Verdana" w:hAnsi="Verdana" w:cs="Arial"/>
          <w:color w:val="000000" w:themeColor="text1"/>
        </w:rPr>
        <w:t>}&gt;</w:t>
      </w:r>
    </w:p>
    <w:p w14:paraId="24482494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&lt;h3&gt;Age&lt;/h3&gt;</w:t>
      </w:r>
    </w:p>
    <w:p w14:paraId="7EB015AF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&lt;input type="text" style={style} </w:t>
      </w:r>
      <w:proofErr w:type="spellStart"/>
      <w:r w:rsidRPr="00E47369">
        <w:rPr>
          <w:rFonts w:ascii="Verdana" w:hAnsi="Verdana" w:cs="Arial"/>
          <w:color w:val="000000" w:themeColor="text1"/>
        </w:rPr>
        <w:t>onChange</w:t>
      </w:r>
      <w:proofErr w:type="spellEnd"/>
      <w:r w:rsidRPr="00E47369">
        <w:rPr>
          <w:rFonts w:ascii="Verdana" w:hAnsi="Verdana" w:cs="Arial"/>
          <w:color w:val="000000" w:themeColor="text1"/>
        </w:rPr>
        <w:t>={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this.setInput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>}&gt;&lt;/input&gt;</w:t>
      </w:r>
    </w:p>
    <w:p w14:paraId="443CC532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&amp;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</w:rPr>
        <w:t>;&amp;</w:t>
      </w:r>
      <w:proofErr w:type="spellStart"/>
      <w:proofErr w:type="gramEnd"/>
      <w:r w:rsidRPr="00E47369">
        <w:rPr>
          <w:rFonts w:ascii="Verdana" w:hAnsi="Verdana" w:cs="Arial"/>
          <w:color w:val="000000" w:themeColor="text1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</w:rPr>
        <w:t>;&amp;</w:t>
      </w:r>
      <w:proofErr w:type="spellStart"/>
      <w:r w:rsidRPr="00E47369">
        <w:rPr>
          <w:rFonts w:ascii="Verdana" w:hAnsi="Verdana" w:cs="Arial"/>
          <w:color w:val="000000" w:themeColor="text1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</w:rPr>
        <w:t>;&amp;</w:t>
      </w:r>
      <w:proofErr w:type="spellStart"/>
      <w:r w:rsidRPr="00E47369">
        <w:rPr>
          <w:rFonts w:ascii="Verdana" w:hAnsi="Verdana" w:cs="Arial"/>
          <w:color w:val="000000" w:themeColor="text1"/>
        </w:rPr>
        <w:t>nbsp</w:t>
      </w:r>
      <w:proofErr w:type="spellEnd"/>
      <w:r w:rsidRPr="00E47369">
        <w:rPr>
          <w:rFonts w:ascii="Verdana" w:hAnsi="Verdana" w:cs="Arial"/>
          <w:color w:val="000000" w:themeColor="text1"/>
        </w:rPr>
        <w:t>;</w:t>
      </w:r>
    </w:p>
    <w:p w14:paraId="6A65FB49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&lt;button style={button} </w:t>
      </w:r>
      <w:proofErr w:type="spellStart"/>
      <w:r w:rsidRPr="00E47369">
        <w:rPr>
          <w:rFonts w:ascii="Verdana" w:hAnsi="Verdana" w:cs="Arial"/>
          <w:color w:val="000000" w:themeColor="text1"/>
        </w:rPr>
        <w:t>onClick</w:t>
      </w:r>
      <w:proofErr w:type="spellEnd"/>
      <w:r w:rsidRPr="00E47369">
        <w:rPr>
          <w:rFonts w:ascii="Verdana" w:hAnsi="Verdana" w:cs="Arial"/>
          <w:color w:val="000000" w:themeColor="text1"/>
        </w:rPr>
        <w:t>={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this.checkInput</w:t>
      </w:r>
      <w:proofErr w:type="spellEnd"/>
      <w:proofErr w:type="gramEnd"/>
      <w:r w:rsidRPr="00E47369">
        <w:rPr>
          <w:rFonts w:ascii="Verdana" w:hAnsi="Verdana" w:cs="Arial"/>
          <w:color w:val="000000" w:themeColor="text1"/>
        </w:rPr>
        <w:t>}&gt;Check&lt;/button&gt;</w:t>
      </w:r>
    </w:p>
    <w:p w14:paraId="6565FD7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&lt;p&gt;{</w:t>
      </w:r>
      <w:proofErr w:type="spellStart"/>
      <w:proofErr w:type="gramStart"/>
      <w:r w:rsidRPr="00E47369">
        <w:rPr>
          <w:rFonts w:ascii="Verdana" w:hAnsi="Verdana" w:cs="Arial"/>
          <w:color w:val="000000" w:themeColor="text1"/>
        </w:rPr>
        <w:t>this.state</w:t>
      </w:r>
      <w:proofErr w:type="gramEnd"/>
      <w:r w:rsidRPr="00E47369">
        <w:rPr>
          <w:rFonts w:ascii="Verdana" w:hAnsi="Verdana" w:cs="Arial"/>
          <w:color w:val="000000" w:themeColor="text1"/>
        </w:rPr>
        <w:t>.result</w:t>
      </w:r>
      <w:proofErr w:type="spellEnd"/>
      <w:r w:rsidRPr="00E47369">
        <w:rPr>
          <w:rFonts w:ascii="Verdana" w:hAnsi="Verdana" w:cs="Arial"/>
          <w:color w:val="000000" w:themeColor="text1"/>
        </w:rPr>
        <w:t>}&lt;/p&gt;</w:t>
      </w:r>
    </w:p>
    <w:p w14:paraId="14BA28FC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    &lt;</w:t>
      </w:r>
      <w:proofErr w:type="spellStart"/>
      <w:r w:rsidRPr="00E47369">
        <w:rPr>
          <w:rFonts w:ascii="Verdana" w:hAnsi="Verdana" w:cs="Arial"/>
          <w:color w:val="000000" w:themeColor="text1"/>
        </w:rPr>
        <w:t>br</w:t>
      </w:r>
      <w:proofErr w:type="spellEnd"/>
      <w:r w:rsidRPr="00E47369">
        <w:rPr>
          <w:rFonts w:ascii="Verdana" w:hAnsi="Verdana" w:cs="Arial"/>
          <w:color w:val="000000" w:themeColor="text1"/>
        </w:rPr>
        <w:t>&gt;&lt;/</w:t>
      </w:r>
      <w:proofErr w:type="spellStart"/>
      <w:r w:rsidRPr="00E47369">
        <w:rPr>
          <w:rFonts w:ascii="Verdana" w:hAnsi="Verdana" w:cs="Arial"/>
          <w:color w:val="000000" w:themeColor="text1"/>
        </w:rPr>
        <w:t>br</w:t>
      </w:r>
      <w:proofErr w:type="spellEnd"/>
      <w:r w:rsidRPr="00E47369">
        <w:rPr>
          <w:rFonts w:ascii="Verdana" w:hAnsi="Verdana" w:cs="Arial"/>
          <w:color w:val="000000" w:themeColor="text1"/>
        </w:rPr>
        <w:t>&gt;</w:t>
      </w:r>
    </w:p>
    <w:p w14:paraId="44C30218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    &lt;/div&gt;</w:t>
      </w:r>
    </w:p>
    <w:p w14:paraId="0834358E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    );</w:t>
      </w:r>
    </w:p>
    <w:p w14:paraId="55F72C1A" w14:textId="77777777" w:rsidR="00E47369" w:rsidRPr="00E47369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 xml:space="preserve">    }</w:t>
      </w:r>
    </w:p>
    <w:p w14:paraId="1CF9717B" w14:textId="0663BF09" w:rsidR="0014410A" w:rsidRDefault="00E47369" w:rsidP="00E47369">
      <w:pPr>
        <w:pStyle w:val="ListParagraph"/>
        <w:rPr>
          <w:rFonts w:ascii="Verdana" w:hAnsi="Verdana" w:cs="Arial"/>
          <w:color w:val="000000" w:themeColor="text1"/>
        </w:rPr>
      </w:pPr>
      <w:r w:rsidRPr="00E47369">
        <w:rPr>
          <w:rFonts w:ascii="Verdana" w:hAnsi="Verdana" w:cs="Arial"/>
          <w:color w:val="000000" w:themeColor="text1"/>
        </w:rPr>
        <w:t>}</w:t>
      </w:r>
    </w:p>
    <w:p w14:paraId="58645ABA" w14:textId="77777777" w:rsidR="0014410A" w:rsidRPr="00FE1AC4" w:rsidRDefault="0014410A" w:rsidP="0014410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14:paraId="43312BC5" w14:textId="77777777" w:rsidR="00A37D19" w:rsidRDefault="00FE1AC4" w:rsidP="00FE1AC4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What is Virtual DOM in ReactJS</w:t>
      </w:r>
    </w:p>
    <w:p w14:paraId="50690B11" w14:textId="2B658E94" w:rsidR="00A37D19" w:rsidRDefault="0014410A" w:rsidP="0014410A">
      <w:pPr>
        <w:pStyle w:val="Header"/>
        <w:tabs>
          <w:tab w:val="clear" w:pos="4320"/>
          <w:tab w:val="clear" w:pos="8640"/>
        </w:tabs>
        <w:spacing w:line="480" w:lineRule="auto"/>
        <w:ind w:left="720" w:firstLine="36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/>
        </w:rPr>
        <w:t xml:space="preserve">is a programming concept where an ideal, or “virtual”, representation of a UI is kept in memory and synced with the “real” DOM by a library such as </w:t>
      </w:r>
      <w:proofErr w:type="spellStart"/>
      <w:proofErr w:type="gramStart"/>
      <w:r>
        <w:rPr>
          <w:rFonts w:ascii="Segoe UI" w:hAnsi="Segoe UI" w:cs="Segoe UI"/>
          <w:color w:val="000000"/>
        </w:rPr>
        <w:t>ReactDOM</w:t>
      </w:r>
      <w:proofErr w:type="spellEnd"/>
      <w:r>
        <w:rPr>
          <w:rFonts w:ascii="Segoe UI" w:hAnsi="Segoe UI" w:cs="Segoe UI"/>
          <w:color w:val="000000"/>
        </w:rPr>
        <w:t>.</w:t>
      </w:r>
      <w:proofErr w:type="gramEnd"/>
      <w:r>
        <w:rPr>
          <w:rFonts w:ascii="Segoe UI" w:hAnsi="Segoe UI" w:cs="Segoe UI"/>
          <w:color w:val="000000"/>
        </w:rPr>
        <w:t xml:space="preserve"> This process is called </w:t>
      </w:r>
      <w:hyperlink r:id="rId8" w:history="1">
        <w:r w:rsidRPr="0014410A">
          <w:rPr>
            <w:rStyle w:val="Hyperlink"/>
            <w:rFonts w:ascii="Segoe UI" w:hAnsi="Segoe UI" w:cs="Segoe UI"/>
            <w:color w:val="1A1A1A"/>
            <w:u w:val="none"/>
          </w:rPr>
          <w:t>reconciliation</w:t>
        </w:r>
      </w:hyperlink>
      <w:r w:rsidRPr="0014410A">
        <w:rPr>
          <w:rFonts w:ascii="Segoe UI" w:hAnsi="Segoe UI" w:cs="Segoe UI"/>
          <w:color w:val="000000"/>
        </w:rPr>
        <w:t>.</w:t>
      </w:r>
    </w:p>
    <w:p w14:paraId="68DA7798" w14:textId="77777777"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A3F" w14:textId="77777777" w:rsidR="00846CC6" w:rsidRDefault="00846CC6">
      <w:r>
        <w:separator/>
      </w:r>
    </w:p>
  </w:endnote>
  <w:endnote w:type="continuationSeparator" w:id="0">
    <w:p w14:paraId="01C2388E" w14:textId="77777777" w:rsidR="00846CC6" w:rsidRDefault="0084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D806" w14:textId="77777777" w:rsidR="003A2763" w:rsidRDefault="002831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7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F55C4" w14:textId="77777777" w:rsidR="003A2763" w:rsidRDefault="003A27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7065" w14:textId="77777777" w:rsidR="003A2763" w:rsidRPr="00470931" w:rsidRDefault="003A2763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3A2763" w:rsidRPr="001966F8" w14:paraId="740A8E0D" w14:textId="77777777" w:rsidTr="003A2763">
      <w:trPr>
        <w:trHeight w:val="128"/>
      </w:trPr>
      <w:tc>
        <w:tcPr>
          <w:tcW w:w="2988" w:type="dxa"/>
        </w:tcPr>
        <w:p w14:paraId="70649C32" w14:textId="77777777" w:rsidR="003A2763" w:rsidRPr="001966F8" w:rsidRDefault="003A2763" w:rsidP="002831D4">
          <w:pPr>
            <w:pStyle w:val="Footer"/>
            <w:rPr>
              <w:sz w:val="16"/>
              <w:szCs w:val="16"/>
            </w:rPr>
          </w:pPr>
          <w:proofErr w:type="gramStart"/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proofErr w:type="gramEnd"/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5EC90B45" w14:textId="77777777" w:rsidR="003A2763" w:rsidRPr="001966F8" w:rsidRDefault="003A2763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61C23F7D" w14:textId="77777777" w:rsidR="003A2763" w:rsidRPr="001966F8" w:rsidRDefault="003A2763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283160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283160" w:rsidRPr="001966F8">
            <w:rPr>
              <w:rFonts w:ascii="Times New Roman" w:hAnsi="Times New Roman"/>
              <w:szCs w:val="16"/>
            </w:rPr>
            <w:fldChar w:fldCharType="separate"/>
          </w:r>
          <w:r w:rsidR="00AE2384">
            <w:rPr>
              <w:rFonts w:ascii="Times New Roman" w:hAnsi="Times New Roman"/>
              <w:noProof/>
              <w:szCs w:val="16"/>
            </w:rPr>
            <w:t>1</w:t>
          </w:r>
          <w:r w:rsidR="00283160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283160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283160" w:rsidRPr="001966F8">
            <w:rPr>
              <w:rFonts w:ascii="Times New Roman" w:hAnsi="Times New Roman"/>
              <w:szCs w:val="16"/>
            </w:rPr>
            <w:fldChar w:fldCharType="separate"/>
          </w:r>
          <w:r w:rsidR="00AE2384">
            <w:rPr>
              <w:rFonts w:ascii="Times New Roman" w:hAnsi="Times New Roman"/>
              <w:noProof/>
              <w:szCs w:val="16"/>
            </w:rPr>
            <w:t>1</w:t>
          </w:r>
          <w:r w:rsidR="00283160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53F87B4A" w14:textId="77777777" w:rsidR="003A2763" w:rsidRDefault="003A2763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9FBA" w14:textId="77777777" w:rsidR="003A2763" w:rsidRDefault="00283160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7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27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5D7538" w14:textId="77777777" w:rsidR="003A2763" w:rsidRDefault="003A2763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CE02" w14:textId="77777777" w:rsidR="00846CC6" w:rsidRDefault="00846CC6">
      <w:r>
        <w:separator/>
      </w:r>
    </w:p>
  </w:footnote>
  <w:footnote w:type="continuationSeparator" w:id="0">
    <w:p w14:paraId="323FC664" w14:textId="77777777" w:rsidR="00846CC6" w:rsidRDefault="0084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3A2763" w:rsidRPr="006A67B6" w14:paraId="084030FF" w14:textId="77777777" w:rsidTr="00E0727A">
      <w:trPr>
        <w:trHeight w:hRule="exact" w:val="550"/>
      </w:trPr>
      <w:tc>
        <w:tcPr>
          <w:tcW w:w="3528" w:type="dxa"/>
          <w:vAlign w:val="center"/>
        </w:tcPr>
        <w:p w14:paraId="47D61D88" w14:textId="77777777" w:rsidR="003A2763" w:rsidRPr="006A67B6" w:rsidRDefault="003A2763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7C37BEFF" w14:textId="77777777" w:rsidR="003A2763" w:rsidRPr="002D6519" w:rsidRDefault="003A2763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01A73F9E" w14:textId="77777777" w:rsidR="003A2763" w:rsidRPr="006A67B6" w:rsidRDefault="003A2763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51F9E30" wp14:editId="79045BFE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1A45AA4" w14:textId="77777777" w:rsidR="003A2763" w:rsidRDefault="003A2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7"/>
  </w:num>
  <w:num w:numId="6">
    <w:abstractNumId w:val="10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4"/>
  </w:num>
  <w:num w:numId="14">
    <w:abstractNumId w:val="19"/>
  </w:num>
  <w:num w:numId="15">
    <w:abstractNumId w:val="0"/>
  </w:num>
  <w:num w:numId="16">
    <w:abstractNumId w:val="12"/>
  </w:num>
  <w:num w:numId="17">
    <w:abstractNumId w:val="7"/>
  </w:num>
  <w:num w:numId="18">
    <w:abstractNumId w:val="18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87007"/>
    <w:rsid w:val="000A7B5C"/>
    <w:rsid w:val="000E1B13"/>
    <w:rsid w:val="000F0844"/>
    <w:rsid w:val="0010606F"/>
    <w:rsid w:val="0010609B"/>
    <w:rsid w:val="00122E76"/>
    <w:rsid w:val="001268F3"/>
    <w:rsid w:val="0014410A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30FD"/>
    <w:rsid w:val="00213127"/>
    <w:rsid w:val="00222017"/>
    <w:rsid w:val="002240FC"/>
    <w:rsid w:val="002342AB"/>
    <w:rsid w:val="00252351"/>
    <w:rsid w:val="00283160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2763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45DFD"/>
    <w:rsid w:val="005521B0"/>
    <w:rsid w:val="00556194"/>
    <w:rsid w:val="0057066A"/>
    <w:rsid w:val="00585060"/>
    <w:rsid w:val="005863BD"/>
    <w:rsid w:val="005866A8"/>
    <w:rsid w:val="0059782A"/>
    <w:rsid w:val="005A3DD4"/>
    <w:rsid w:val="005A5E21"/>
    <w:rsid w:val="005C2739"/>
    <w:rsid w:val="005D5E67"/>
    <w:rsid w:val="005E13E4"/>
    <w:rsid w:val="005E2ABD"/>
    <w:rsid w:val="005F6879"/>
    <w:rsid w:val="005F7216"/>
    <w:rsid w:val="0060227B"/>
    <w:rsid w:val="0061351E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46CC6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384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CF6FC6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B7F28"/>
    <w:rsid w:val="00DD0E9B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47369"/>
    <w:rsid w:val="00E57D59"/>
    <w:rsid w:val="00E855E0"/>
    <w:rsid w:val="00E87146"/>
    <w:rsid w:val="00E97F37"/>
    <w:rsid w:val="00EA2F72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935E1"/>
    <w:rsid w:val="00F94586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94b32,#e13219"/>
    </o:shapedefaults>
    <o:shapelayout v:ext="edit">
      <o:idmap v:ext="edit" data="2"/>
    </o:shapelayout>
  </w:shapeDefaults>
  <w:decimalSymbol w:val="."/>
  <w:listSeparator w:val=","/>
  <w14:docId w14:val="32CE6FD3"/>
  <w15:docId w15:val="{2A85C6A2-2715-4488-ACC6-CE33211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conciliat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47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Untalan, Christian</cp:lastModifiedBy>
  <cp:revision>8</cp:revision>
  <dcterms:created xsi:type="dcterms:W3CDTF">2021-11-01T07:17:00Z</dcterms:created>
  <dcterms:modified xsi:type="dcterms:W3CDTF">2022-02-09T15:25:00Z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2022-02-09T08:08:47Z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1af421eb-4420-4b7a-af97-9abc01075a94</vt:lpwstr>
  </property>
  <property fmtid="{D5CDD505-2E9C-101B-9397-08002B2CF9AE}" pid="8" name="MSIP_Label_ff031559-ef28-4101-9dff-d9463877199a_ContentBits">
    <vt:lpwstr>0</vt:lpwstr>
  </property>
</Properties>
</file>