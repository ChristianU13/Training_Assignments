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97BB" w14:textId="77777777"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14:paraId="2C6EC544" w14:textId="77777777" w:rsidR="00A32A15" w:rsidRDefault="00FE1AC4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React</w:t>
      </w:r>
      <w:r w:rsidR="001F56AA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="006E15A8">
        <w:rPr>
          <w:rFonts w:ascii="Verdana" w:hAnsi="Verdana" w:cs="Arial"/>
          <w:b/>
          <w:color w:val="000000" w:themeColor="text1"/>
          <w:sz w:val="22"/>
          <w:szCs w:val="22"/>
        </w:rPr>
        <w:t>2</w:t>
      </w:r>
    </w:p>
    <w:p w14:paraId="30927D7F" w14:textId="77777777" w:rsidR="006E15A8" w:rsidRDefault="006E15A8" w:rsidP="00FE1AC4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7EE54906" w14:textId="00971FF5" w:rsidR="006E15A8" w:rsidRDefault="006E15A8" w:rsidP="006E15A8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480" w:lineRule="auto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Apply the concept of conditional rendering,</w:t>
      </w:r>
      <w:r w:rsidR="00857E33">
        <w:rPr>
          <w:rFonts w:ascii="Verdana" w:hAnsi="Verdana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to display the Login Component if the user is not logged in, or display the </w:t>
      </w:r>
      <w:proofErr w:type="spellStart"/>
      <w:r>
        <w:rPr>
          <w:rFonts w:ascii="Verdana" w:hAnsi="Verdana" w:cs="Arial"/>
          <w:b/>
          <w:color w:val="000000" w:themeColor="text1"/>
          <w:sz w:val="22"/>
          <w:szCs w:val="22"/>
        </w:rPr>
        <w:t>NumberList</w:t>
      </w:r>
      <w:proofErr w:type="spellEnd"/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 component if he or she is logged in.</w:t>
      </w:r>
    </w:p>
    <w:p w14:paraId="3D2F6DDB" w14:textId="77777777"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5F963C01" w14:textId="5F84997C"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noProof/>
          <w:color w:val="000000" w:themeColor="text1"/>
          <w:sz w:val="22"/>
          <w:szCs w:val="22"/>
        </w:rPr>
        <w:drawing>
          <wp:inline distT="0" distB="0" distL="0" distR="0" wp14:anchorId="0322693C" wp14:editId="3CCA070D">
            <wp:extent cx="2191385" cy="1334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8DD37" w14:textId="7D010947" w:rsidR="006E15A8" w:rsidRDefault="00857E33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5E88CFF3" wp14:editId="09773399">
            <wp:simplePos x="0" y="0"/>
            <wp:positionH relativeFrom="column">
              <wp:posOffset>160020</wp:posOffset>
            </wp:positionH>
            <wp:positionV relativeFrom="paragraph">
              <wp:posOffset>517525</wp:posOffset>
            </wp:positionV>
            <wp:extent cx="6512718" cy="14001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18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E15A8">
        <w:rPr>
          <w:rFonts w:ascii="Verdana" w:hAnsi="Verdana" w:cs="Arial"/>
          <w:b/>
          <w:color w:val="000000" w:themeColor="text1"/>
          <w:sz w:val="22"/>
          <w:szCs w:val="22"/>
        </w:rPr>
        <w:t>NumberList</w:t>
      </w:r>
      <w:proofErr w:type="spellEnd"/>
      <w:r w:rsidR="006E15A8">
        <w:rPr>
          <w:rFonts w:ascii="Verdana" w:hAnsi="Verdana" w:cs="Arial"/>
          <w:b/>
          <w:color w:val="000000" w:themeColor="text1"/>
          <w:sz w:val="22"/>
          <w:szCs w:val="22"/>
        </w:rPr>
        <w:t xml:space="preserve"> View</w:t>
      </w:r>
    </w:p>
    <w:p w14:paraId="02B1B2E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import React from 'react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';</w:t>
      </w:r>
      <w:proofErr w:type="gramEnd"/>
    </w:p>
    <w:p w14:paraId="76287F03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import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NumberList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from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'./</w:t>
      </w:r>
      <w:proofErr w:type="spellStart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NumberList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';</w:t>
      </w:r>
    </w:p>
    <w:p w14:paraId="0A9D7A0D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export default class Login extends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React.Component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{</w:t>
      </w:r>
    </w:p>
    <w:p w14:paraId="565FF4C0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constructor(props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){</w:t>
      </w:r>
      <w:proofErr w:type="gramEnd"/>
    </w:p>
    <w:p w14:paraId="3A3D5426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super(props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);</w:t>
      </w:r>
      <w:proofErr w:type="gramEnd"/>
    </w:p>
    <w:p w14:paraId="5DD20CF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this.state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= {</w:t>
      </w:r>
    </w:p>
    <w:p w14:paraId="5E47834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:"user", </w:t>
      </w:r>
    </w:p>
    <w:p w14:paraId="7883C25C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lastRenderedPageBreak/>
        <w:t xml:space="preserve">            pass:"1234",</w:t>
      </w:r>
    </w:p>
    <w:p w14:paraId="71C42A85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isLoggedIn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: false,</w:t>
      </w:r>
    </w:p>
    <w:p w14:paraId="0DA02E20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inuid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:"",</w:t>
      </w:r>
    </w:p>
    <w:p w14:paraId="55163433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inpass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:"",</w:t>
      </w:r>
    </w:p>
    <w:p w14:paraId="4FDD79AB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}</w:t>
      </w:r>
    </w:p>
    <w:p w14:paraId="7E91799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}</w:t>
      </w:r>
    </w:p>
    <w:p w14:paraId="2DF2D2AD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</w:t>
      </w:r>
    </w:p>
    <w:p w14:paraId="5789067F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saveUnameInput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=(event)=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&gt;{</w:t>
      </w:r>
      <w:proofErr w:type="gramEnd"/>
    </w:p>
    <w:p w14:paraId="3ECB1333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this.setState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({</w:t>
      </w:r>
    </w:p>
    <w:p w14:paraId="0FAC55EF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inuid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event.target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.value</w:t>
      </w:r>
      <w:proofErr w:type="spellEnd"/>
    </w:p>
    <w:p w14:paraId="61697376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});</w:t>
      </w:r>
    </w:p>
    <w:p w14:paraId="257F543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}</w:t>
      </w:r>
    </w:p>
    <w:p w14:paraId="20CE1CAB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1E2E946E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savePassInput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=(event)=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&gt;{</w:t>
      </w:r>
      <w:proofErr w:type="gramEnd"/>
    </w:p>
    <w:p w14:paraId="7C00FE4C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this.setState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({</w:t>
      </w:r>
    </w:p>
    <w:p w14:paraId="4D28AE9B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inpass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event.target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.value</w:t>
      </w:r>
      <w:proofErr w:type="spellEnd"/>
    </w:p>
    <w:p w14:paraId="2CBF5A0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});</w:t>
      </w:r>
    </w:p>
    <w:p w14:paraId="43EDCA0F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}</w:t>
      </w:r>
    </w:p>
    <w:p w14:paraId="146D838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content=(event)=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&gt;{</w:t>
      </w:r>
      <w:proofErr w:type="gramEnd"/>
    </w:p>
    <w:p w14:paraId="485BC95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const style = {</w:t>
      </w:r>
    </w:p>
    <w:p w14:paraId="04477BF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width: "30%",</w:t>
      </w:r>
    </w:p>
    <w:p w14:paraId="456AEA5A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height: "30px",</w:t>
      </w:r>
    </w:p>
    <w:p w14:paraId="31AD46B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borderRadius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: "15px",</w:t>
      </w:r>
    </w:p>
    <w:p w14:paraId="5F7E3038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border: "0px"</w:t>
      </w:r>
    </w:p>
    <w:p w14:paraId="070CC377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}</w:t>
      </w:r>
    </w:p>
    <w:p w14:paraId="0FB36E05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lastRenderedPageBreak/>
        <w:t xml:space="preserve">        const button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={</w:t>
      </w:r>
      <w:proofErr w:type="gramEnd"/>
    </w:p>
    <w:p w14:paraId="71907BB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width: "30%",</w:t>
      </w:r>
    </w:p>
    <w:p w14:paraId="4EE7541A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height: "30px",</w:t>
      </w:r>
    </w:p>
    <w:p w14:paraId="1B9258DE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borderRadius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: "15px",</w:t>
      </w:r>
    </w:p>
    <w:p w14:paraId="5867F3F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border: "0px",</w:t>
      </w:r>
    </w:p>
    <w:p w14:paraId="270666B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color: "white",</w:t>
      </w:r>
    </w:p>
    <w:p w14:paraId="3B9ECE6C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backgroundColor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: "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rgb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(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4, 128, 245)"</w:t>
      </w:r>
    </w:p>
    <w:p w14:paraId="5661E691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</w:p>
    <w:p w14:paraId="04D720A5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}</w:t>
      </w:r>
    </w:p>
    <w:p w14:paraId="4C0C16DC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const numbers = [1,2,3,4,5,6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];</w:t>
      </w:r>
      <w:proofErr w:type="gramEnd"/>
    </w:p>
    <w:p w14:paraId="06D5C340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const status =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this.state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.isLoggedIn</w:t>
      </w:r>
      <w:proofErr w:type="spellEnd"/>
    </w:p>
    <w:p w14:paraId="51B0331C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if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(!status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){</w:t>
      </w:r>
    </w:p>
    <w:p w14:paraId="6FA5903C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</w:p>
    <w:p w14:paraId="3D9B508C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return(</w:t>
      </w:r>
      <w:proofErr w:type="gramEnd"/>
    </w:p>
    <w:p w14:paraId="0A6DE35A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</w:t>
      </w:r>
    </w:p>
    <w:p w14:paraId="34B7BB07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&lt;div style={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this.props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.style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}&gt;</w:t>
      </w:r>
    </w:p>
    <w:p w14:paraId="078ED263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&lt;h1&gt;Log in&lt;/h1&gt;</w:t>
      </w:r>
    </w:p>
    <w:p w14:paraId="0D29E773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&lt;input type="text" style={style} placeholder="Username"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onChange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={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this.saveUnameInput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}&gt;&lt;/input&gt;&lt;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&gt;&lt;/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</w:t>
      </w:r>
    </w:p>
    <w:p w14:paraId="1BA0E53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&lt;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&gt;&lt;/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</w:t>
      </w:r>
    </w:p>
    <w:p w14:paraId="06856E68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&lt;input type="password" style={style} placeholder="Password"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onChange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={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this.savePassInput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}&gt;&lt;/input&gt;&lt;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&gt;&lt;/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</w:t>
      </w:r>
    </w:p>
    <w:p w14:paraId="47E94AF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&lt;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&gt;&lt;/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</w:t>
      </w:r>
    </w:p>
    <w:p w14:paraId="5BED047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&lt;button style={button}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onClick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={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this.logIn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}&gt;Submit&lt;/button&gt;</w:t>
      </w:r>
    </w:p>
    <w:p w14:paraId="2ED178A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lastRenderedPageBreak/>
        <w:t xml:space="preserve">                    </w:t>
      </w:r>
    </w:p>
    <w:p w14:paraId="350DE786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&lt;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&gt;&lt;/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</w:t>
      </w:r>
    </w:p>
    <w:p w14:paraId="7177BF2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    &lt;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&gt;&lt;/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br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</w:t>
      </w:r>
    </w:p>
    <w:p w14:paraId="19ECC283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&lt;/div&gt;</w:t>
      </w:r>
    </w:p>
    <w:p w14:paraId="2AEEEDF0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);</w:t>
      </w:r>
    </w:p>
    <w:p w14:paraId="2B2ADB91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}</w:t>
      </w:r>
    </w:p>
    <w:p w14:paraId="2636192D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</w:p>
    <w:p w14:paraId="0470A27A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return(</w:t>
      </w:r>
      <w:proofErr w:type="gramEnd"/>
    </w:p>
    <w:p w14:paraId="7015CE9A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&lt;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NumberList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style = {style} number={numbers}/&gt;</w:t>
      </w:r>
    </w:p>
    <w:p w14:paraId="0FA3D133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);</w:t>
      </w:r>
    </w:p>
    <w:p w14:paraId="1A9D50B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202D74DD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</w:p>
    <w:p w14:paraId="0AE8FE9B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</w:t>
      </w:r>
    </w:p>
    <w:p w14:paraId="277C3C41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</w:p>
    <w:p w14:paraId="64204913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}</w:t>
      </w:r>
    </w:p>
    <w:p w14:paraId="45A05856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logIn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=(event)=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&gt;{</w:t>
      </w:r>
      <w:proofErr w:type="gramEnd"/>
    </w:p>
    <w:p w14:paraId="3369AD71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var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inuid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this.state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.inuid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;</w:t>
      </w:r>
    </w:p>
    <w:p w14:paraId="782F857D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var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inpass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this.state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.inpass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;</w:t>
      </w:r>
    </w:p>
    <w:p w14:paraId="52210A8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var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this.state.uid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;</w:t>
      </w:r>
      <w:proofErr w:type="gramEnd"/>
    </w:p>
    <w:p w14:paraId="589D3867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var pass=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this.state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.pass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;</w:t>
      </w:r>
    </w:p>
    <w:p w14:paraId="2289A81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if(</w:t>
      </w:r>
      <w:proofErr w:type="spellStart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===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inuid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&amp; pass===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inpass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){</w:t>
      </w:r>
    </w:p>
    <w:p w14:paraId="1601C6E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this.setState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({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isLoggedIn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: true})</w:t>
      </w:r>
    </w:p>
    <w:p w14:paraId="5D3787BE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}</w:t>
      </w:r>
    </w:p>
    <w:p w14:paraId="365F7458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else{</w:t>
      </w:r>
      <w:proofErr w:type="gramEnd"/>
    </w:p>
    <w:p w14:paraId="06FF122A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this.setState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({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isLoggedIn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: false})</w:t>
      </w:r>
    </w:p>
    <w:p w14:paraId="02687F9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lastRenderedPageBreak/>
        <w:t xml:space="preserve">        }</w:t>
      </w:r>
    </w:p>
    <w:p w14:paraId="7DF3B5BE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</w:p>
    <w:p w14:paraId="09903DD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}</w:t>
      </w:r>
    </w:p>
    <w:p w14:paraId="7DA0A58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7D6DBE02" w14:textId="3868F303" w:rsidR="008A5FF5" w:rsidRPr="008A5FF5" w:rsidRDefault="008A5FF5" w:rsidP="009C5E99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render(</w:t>
      </w:r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){        </w:t>
      </w:r>
    </w:p>
    <w:p w14:paraId="761F467D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return(</w:t>
      </w:r>
      <w:proofErr w:type="gramEnd"/>
    </w:p>
    <w:p w14:paraId="28E01BAD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&lt;div&gt;</w:t>
      </w:r>
    </w:p>
    <w:p w14:paraId="389295D6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{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this.content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()}</w:t>
      </w:r>
    </w:p>
    <w:p w14:paraId="6A8B125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&lt;/div&gt;</w:t>
      </w:r>
    </w:p>
    <w:p w14:paraId="744BD7D7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</w:t>
      </w:r>
    </w:p>
    <w:p w14:paraId="1CA4487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);</w:t>
      </w:r>
    </w:p>
    <w:p w14:paraId="657C0245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}</w:t>
      </w:r>
    </w:p>
    <w:p w14:paraId="61700E7F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}</w:t>
      </w:r>
    </w:p>
    <w:p w14:paraId="22E8FA87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5EDFBF18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------------------------</w:t>
      </w:r>
    </w:p>
    <w:p w14:paraId="48B2E27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11A60A61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export default function 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NumberList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(props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){</w:t>
      </w:r>
      <w:proofErr w:type="gramEnd"/>
    </w:p>
    <w:p w14:paraId="29E8F25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const numbers = 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props.number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;</w:t>
      </w:r>
    </w:p>
    <w:p w14:paraId="68A6024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</w:t>
      </w:r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return(</w:t>
      </w:r>
      <w:proofErr w:type="gramEnd"/>
    </w:p>
    <w:p w14:paraId="43B1E4E9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&lt;div style={</w:t>
      </w:r>
      <w:proofErr w:type="spellStart"/>
      <w:proofErr w:type="gram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props.style</w:t>
      </w:r>
      <w:proofErr w:type="spellEnd"/>
      <w:proofErr w:type="gram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}&gt;</w:t>
      </w:r>
    </w:p>
    <w:p w14:paraId="1AA7A24D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&lt;ul&gt;</w:t>
      </w:r>
    </w:p>
    <w:p w14:paraId="2C0A2DC7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{</w:t>
      </w:r>
      <w:proofErr w:type="spellStart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numbers.map</w:t>
      </w:r>
      <w:proofErr w:type="spellEnd"/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((number)=&gt;</w:t>
      </w:r>
    </w:p>
    <w:p w14:paraId="1D8B01EA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    &lt;li&gt;{number}&lt;/li&gt;</w:t>
      </w:r>
    </w:p>
    <w:p w14:paraId="78D52095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    )}</w:t>
      </w:r>
    </w:p>
    <w:p w14:paraId="234FE546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    &lt;/ul&gt;     </w:t>
      </w:r>
    </w:p>
    <w:p w14:paraId="4B1B6CB2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lastRenderedPageBreak/>
        <w:t xml:space="preserve">        &lt;/div&gt;</w:t>
      </w:r>
    </w:p>
    <w:p w14:paraId="7625C054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 xml:space="preserve">    );</w:t>
      </w:r>
    </w:p>
    <w:p w14:paraId="2150444A" w14:textId="77777777" w:rsidR="008A5FF5" w:rsidRPr="008A5FF5" w:rsidRDefault="008A5FF5" w:rsidP="008A5FF5">
      <w:pPr>
        <w:pStyle w:val="Header"/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8A5FF5">
        <w:rPr>
          <w:rFonts w:ascii="Verdana" w:hAnsi="Verdana" w:cs="Arial"/>
          <w:b/>
          <w:color w:val="000000" w:themeColor="text1"/>
          <w:sz w:val="22"/>
          <w:szCs w:val="22"/>
        </w:rPr>
        <w:t>}</w:t>
      </w:r>
    </w:p>
    <w:p w14:paraId="1A9B3B35" w14:textId="2924A4BF"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7DD104E8" w14:textId="56B62A19" w:rsidR="008A5FF5" w:rsidRDefault="008A5FF5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2579D7A0" w14:textId="77777777" w:rsidR="008A5FF5" w:rsidRPr="00902493" w:rsidRDefault="008A5FF5" w:rsidP="006E15A8">
      <w:pPr>
        <w:pStyle w:val="Header"/>
        <w:tabs>
          <w:tab w:val="clear" w:pos="4320"/>
          <w:tab w:val="clear" w:pos="8640"/>
        </w:tabs>
        <w:spacing w:line="480" w:lineRule="auto"/>
        <w:ind w:left="720"/>
        <w:jc w:val="both"/>
        <w:rPr>
          <w:rFonts w:ascii="Verdana" w:hAnsi="Verdana" w:cs="Arial"/>
          <w:b/>
          <w:color w:val="000000" w:themeColor="text1"/>
          <w:sz w:val="22"/>
          <w:szCs w:val="22"/>
        </w:rPr>
      </w:pPr>
    </w:p>
    <w:p w14:paraId="503B2AE2" w14:textId="77777777" w:rsidR="00786113" w:rsidRDefault="006E15A8" w:rsidP="006E15A8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Create a UI for the below State data. Create Compone</w:t>
      </w:r>
      <w:r w:rsidR="00F74668">
        <w:rPr>
          <w:rFonts w:asciiTheme="minorHAnsi" w:hAnsiTheme="minorHAnsi" w:cs="Arial"/>
          <w:b/>
          <w:color w:val="000000" w:themeColor="text1"/>
          <w:sz w:val="22"/>
          <w:szCs w:val="22"/>
        </w:rPr>
        <w:t>n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t </w:t>
      </w:r>
      <w:proofErr w:type="gramStart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named  </w:t>
      </w:r>
      <w:proofErr w:type="spellStart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TableRow</w:t>
      </w:r>
      <w:proofErr w:type="spellEnd"/>
      <w:proofErr w:type="gramEnd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that accepts state data as the props</w:t>
      </w:r>
      <w:r w:rsidR="00EA7A5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and renders each item as </w:t>
      </w:r>
      <w:proofErr w:type="spellStart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as</w:t>
      </w:r>
      <w:proofErr w:type="spellEnd"/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a Table Row.</w:t>
      </w:r>
    </w:p>
    <w:p w14:paraId="08E8F6A6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this.state</w:t>
      </w:r>
      <w:proofErr w:type="spellEnd"/>
      <w:proofErr w:type="gram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= {</w:t>
      </w:r>
    </w:p>
    <w:p w14:paraId="6C4AE9E9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data: </w:t>
      </w:r>
    </w:p>
    <w:p w14:paraId="10FC84E9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[</w:t>
      </w:r>
    </w:p>
    <w:p w14:paraId="42839C76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14:paraId="4E162F16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"id":1,</w:t>
      </w:r>
    </w:p>
    <w:p w14:paraId="44193F20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spell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name":"Foo</w:t>
      </w:r>
      <w:proofErr w:type="spell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",</w:t>
      </w:r>
    </w:p>
    <w:p w14:paraId="17978A31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"age":"20"</w:t>
      </w:r>
    </w:p>
    <w:p w14:paraId="2B9D2BEE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},</w:t>
      </w:r>
    </w:p>
    <w:p w14:paraId="47AB10CB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14:paraId="08B01297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"id":2,</w:t>
      </w:r>
    </w:p>
    <w:p w14:paraId="65C5F256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spell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name":"Bar</w:t>
      </w:r>
      <w:proofErr w:type="spell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",</w:t>
      </w:r>
    </w:p>
    <w:p w14:paraId="75EEB205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"age":"30"</w:t>
      </w:r>
    </w:p>
    <w:p w14:paraId="61304F6B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},</w:t>
      </w:r>
    </w:p>
    <w:p w14:paraId="1563A167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</w:t>
      </w:r>
    </w:p>
    <w:p w14:paraId="2A33A49E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"id":3,</w:t>
      </w:r>
    </w:p>
    <w:p w14:paraId="1A3EFDB8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spellStart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name":"Baz</w:t>
      </w:r>
      <w:proofErr w:type="spellEnd"/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>",</w:t>
      </w:r>
    </w:p>
    <w:p w14:paraId="7D9837C8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 xml:space="preserve">               "age":"40"</w:t>
      </w:r>
    </w:p>
    <w:p w14:paraId="53A0FFD9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</w:t>
      </w:r>
    </w:p>
    <w:p w14:paraId="6283FBFA" w14:textId="77777777" w:rsidR="006E15A8" w:rsidRPr="006E15A8" w:rsidRDefault="006E15A8" w:rsidP="006E15A8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]</w:t>
      </w:r>
    </w:p>
    <w:p w14:paraId="7C667EFB" w14:textId="51947132" w:rsidR="006E15A8" w:rsidRDefault="006E15A8" w:rsidP="006E15A8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5A8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}</w:t>
      </w:r>
    </w:p>
    <w:p w14:paraId="387E2D65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import React from 'react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';</w:t>
      </w:r>
      <w:proofErr w:type="gramEnd"/>
    </w:p>
    <w:p w14:paraId="5BA05A40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import 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TableRow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from './TableRow.js'</w:t>
      </w:r>
    </w:p>
    <w:p w14:paraId="31B32BEF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41A92BC4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export default class Table extends 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React.Component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{</w:t>
      </w:r>
    </w:p>
    <w:p w14:paraId="1200E409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constructor(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) {</w:t>
      </w:r>
    </w:p>
    <w:p w14:paraId="4738DAFA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super(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);</w:t>
      </w: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ab/>
      </w:r>
    </w:p>
    <w:p w14:paraId="6B357B04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this.state</w:t>
      </w:r>
      <w:proofErr w:type="spellEnd"/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= {</w:t>
      </w:r>
    </w:p>
    <w:p w14:paraId="7DBD2C41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data:[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</w:p>
    <w:p w14:paraId="5D57B7B7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092FDC4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 </w:t>
      </w:r>
    </w:p>
    <w:p w14:paraId="0C2309E8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373FC8E5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"id":1, </w:t>
      </w:r>
    </w:p>
    <w:p w14:paraId="250ADB33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2C87FD7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name":"Foo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", </w:t>
      </w:r>
    </w:p>
    <w:p w14:paraId="78143C3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3B57C0D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"age":"20" </w:t>
      </w:r>
    </w:p>
    <w:p w14:paraId="308E8387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66589015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}, </w:t>
      </w:r>
    </w:p>
    <w:p w14:paraId="6E9C5EC0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14:paraId="17DEEBF1" w14:textId="442E18F5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 </w:t>
      </w:r>
    </w:p>
    <w:p w14:paraId="61A5CA98" w14:textId="52DB5A90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 xml:space="preserve">               "id":2, </w:t>
      </w:r>
    </w:p>
    <w:p w14:paraId="0817696B" w14:textId="71513140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name":"Bar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", </w:t>
      </w:r>
    </w:p>
    <w:p w14:paraId="32B4E0DE" w14:textId="7519940A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"age":"30" </w:t>
      </w:r>
    </w:p>
    <w:p w14:paraId="4A2330D4" w14:textId="73B15512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}, </w:t>
      </w:r>
    </w:p>
    <w:p w14:paraId="18274D68" w14:textId="79E224F9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{ </w:t>
      </w:r>
    </w:p>
    <w:p w14:paraId="1931BE40" w14:textId="2EAC92D0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"id":3, </w:t>
      </w:r>
    </w:p>
    <w:p w14:paraId="044CC45A" w14:textId="2D88F315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name":"Baz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", </w:t>
      </w:r>
    </w:p>
    <w:p w14:paraId="1D329A5E" w14:textId="0551D031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"age":"40" </w:t>
      </w:r>
    </w:p>
    <w:p w14:paraId="20F10373" w14:textId="0F3BD472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} </w:t>
      </w:r>
    </w:p>
    <w:p w14:paraId="591E06B4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] </w:t>
      </w:r>
    </w:p>
    <w:p w14:paraId="6FF3FC82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}</w:t>
      </w:r>
    </w:p>
    <w:p w14:paraId="7E2AEE40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}</w:t>
      </w:r>
    </w:p>
    <w:p w14:paraId="50030429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render(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) {</w:t>
      </w:r>
    </w:p>
    <w:p w14:paraId="1EC37CED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const 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tableStyle</w:t>
      </w:r>
      <w:proofErr w:type="spellEnd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={</w:t>
      </w:r>
      <w:proofErr w:type="gramEnd"/>
    </w:p>
    <w:p w14:paraId="4C9C5661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border:"1px solid black"</w:t>
      </w:r>
    </w:p>
    <w:p w14:paraId="24AAAF9E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}</w:t>
      </w:r>
    </w:p>
    <w:p w14:paraId="431FF4D9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return (</w:t>
      </w:r>
    </w:p>
    <w:p w14:paraId="3C01085E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&lt;div style = {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this.props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.style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</w:t>
      </w:r>
    </w:p>
    <w:p w14:paraId="0EAAC855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&lt;table style={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</w:t>
      </w:r>
    </w:p>
    <w:p w14:paraId="48D4119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&lt;tr style = 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</w:t>
      </w:r>
    </w:p>
    <w:p w14:paraId="0AB47860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&lt;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style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= 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}&gt;ID&lt;/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&gt;</w:t>
      </w:r>
    </w:p>
    <w:p w14:paraId="487AA12A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&lt;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style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= 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}&gt;NAME&lt;/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&gt;</w:t>
      </w:r>
    </w:p>
    <w:p w14:paraId="23859B21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&lt;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style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= 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}&gt;AGE&lt;/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&gt;</w:t>
      </w:r>
    </w:p>
    <w:p w14:paraId="579D16C8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&lt;/tr&gt;</w:t>
      </w:r>
    </w:p>
    <w:p w14:paraId="407FCFA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 xml:space="preserve">                {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this.state.data.map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(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(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dynamicComponent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i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) =&gt; &lt;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TableRow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style = 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</w:t>
      </w:r>
    </w:p>
    <w:p w14:paraId="024ECB3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key = 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i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} 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componentData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= 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dynamicComponent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}/&gt;)}</w:t>
      </w:r>
    </w:p>
    <w:p w14:paraId="23D776CB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&lt;/table&gt;</w:t>
      </w:r>
    </w:p>
    <w:p w14:paraId="1BF513DB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&lt;/div&gt;</w:t>
      </w:r>
    </w:p>
    <w:p w14:paraId="24077554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);</w:t>
      </w:r>
    </w:p>
    <w:p w14:paraId="4D2CD6E8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}</w:t>
      </w:r>
    </w:p>
    <w:p w14:paraId="4C3D4F62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}</w:t>
      </w:r>
    </w:p>
    <w:p w14:paraId="671B38EB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-------------------------</w:t>
      </w:r>
    </w:p>
    <w:p w14:paraId="1A6372CE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import React from 'react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';</w:t>
      </w:r>
      <w:proofErr w:type="gramEnd"/>
    </w:p>
    <w:p w14:paraId="7437FDB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export default class 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TableRow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extends 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React.Component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{</w:t>
      </w:r>
    </w:p>
    <w:p w14:paraId="230DF847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constructor(props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){</w:t>
      </w:r>
      <w:proofErr w:type="gramEnd"/>
    </w:p>
    <w:p w14:paraId="69FA93AE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super(props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);</w:t>
      </w:r>
      <w:proofErr w:type="gramEnd"/>
    </w:p>
    <w:p w14:paraId="4D007CE3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}</w:t>
      </w:r>
    </w:p>
    <w:p w14:paraId="26C3E1EA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render(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) {</w:t>
      </w:r>
    </w:p>
    <w:p w14:paraId="43BE927E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return (</w:t>
      </w:r>
    </w:p>
    <w:p w14:paraId="0106C65E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&lt;</w:t>
      </w:r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tr  style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= 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this.props.style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</w:t>
      </w:r>
    </w:p>
    <w:p w14:paraId="7BF4A869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&lt;td style = {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this.props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.style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}&gt;{this.props.componentData.id}&lt;/td&gt;</w:t>
      </w:r>
    </w:p>
    <w:p w14:paraId="73EDC10C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&lt;td style = {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this.props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.style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}&gt;{this.props.componentData.name}&lt;/td&gt;</w:t>
      </w:r>
    </w:p>
    <w:p w14:paraId="0313ED50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&lt;td style = {</w:t>
      </w:r>
      <w:proofErr w:type="spellStart"/>
      <w:proofErr w:type="gram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this.props</w:t>
      </w:r>
      <w:proofErr w:type="gram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.style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}&gt;{</w:t>
      </w:r>
      <w:proofErr w:type="spellStart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this.props.componentData.age</w:t>
      </w:r>
      <w:proofErr w:type="spellEnd"/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>}&lt;/td&gt;</w:t>
      </w:r>
    </w:p>
    <w:p w14:paraId="2E83C498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&lt;/tr&gt;</w:t>
      </w:r>
    </w:p>
    <w:p w14:paraId="1019CD59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);</w:t>
      </w:r>
    </w:p>
    <w:p w14:paraId="48E77672" w14:textId="77777777" w:rsidR="00B9681C" w:rsidRPr="00B9681C" w:rsidRDefault="00B9681C" w:rsidP="00B9681C">
      <w:pPr>
        <w:pStyle w:val="Header"/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}</w:t>
      </w:r>
    </w:p>
    <w:p w14:paraId="46C77F01" w14:textId="72B7C635" w:rsidR="00B9681C" w:rsidRDefault="00B9681C" w:rsidP="00B9681C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B9681C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}</w:t>
      </w:r>
    </w:p>
    <w:p w14:paraId="78251FB7" w14:textId="77777777" w:rsidR="00B9681C" w:rsidRPr="000F0844" w:rsidRDefault="00B9681C" w:rsidP="006E15A8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B9681C" w:rsidRPr="000F0844" w:rsidSect="00911FC0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8591" w14:textId="77777777" w:rsidR="00B812C4" w:rsidRDefault="00B812C4">
      <w:r>
        <w:separator/>
      </w:r>
    </w:p>
  </w:endnote>
  <w:endnote w:type="continuationSeparator" w:id="0">
    <w:p w14:paraId="5CFF2C4F" w14:textId="77777777" w:rsidR="00B812C4" w:rsidRDefault="00B8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46CD" w14:textId="77777777" w:rsidR="00A453F1" w:rsidRDefault="00A065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CBED21" w14:textId="77777777"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F7D4" w14:textId="77777777"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14:paraId="04119742" w14:textId="77777777" w:rsidTr="001E49F2">
      <w:trPr>
        <w:trHeight w:val="128"/>
      </w:trPr>
      <w:tc>
        <w:tcPr>
          <w:tcW w:w="2988" w:type="dxa"/>
        </w:tcPr>
        <w:p w14:paraId="2A0D48FF" w14:textId="77777777"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proofErr w:type="gramStart"/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proofErr w:type="gramEnd"/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14:paraId="5AB63554" w14:textId="77777777"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14:paraId="1B28B76D" w14:textId="77777777"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="00A065EE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="00A065EE" w:rsidRPr="001966F8">
            <w:rPr>
              <w:rFonts w:ascii="Times New Roman" w:hAnsi="Times New Roman"/>
              <w:szCs w:val="16"/>
            </w:rPr>
            <w:fldChar w:fldCharType="separate"/>
          </w:r>
          <w:r w:rsidR="00F74668">
            <w:rPr>
              <w:rFonts w:ascii="Times New Roman" w:hAnsi="Times New Roman"/>
              <w:noProof/>
              <w:szCs w:val="16"/>
            </w:rPr>
            <w:t>2</w:t>
          </w:r>
          <w:r w:rsidR="00A065EE"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="00A065EE"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="00A065EE" w:rsidRPr="001966F8">
            <w:rPr>
              <w:rFonts w:ascii="Times New Roman" w:hAnsi="Times New Roman"/>
              <w:szCs w:val="16"/>
            </w:rPr>
            <w:fldChar w:fldCharType="separate"/>
          </w:r>
          <w:r w:rsidR="00F74668">
            <w:rPr>
              <w:rFonts w:ascii="Times New Roman" w:hAnsi="Times New Roman"/>
              <w:noProof/>
              <w:szCs w:val="16"/>
            </w:rPr>
            <w:t>2</w:t>
          </w:r>
          <w:r w:rsidR="00A065EE"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14:paraId="31E47D78" w14:textId="77777777"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DBE2" w14:textId="77777777" w:rsidR="008834DC" w:rsidRDefault="00A065EE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7C25AB" w14:textId="77777777"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F18A" w14:textId="77777777" w:rsidR="00B812C4" w:rsidRDefault="00B812C4">
      <w:r>
        <w:separator/>
      </w:r>
    </w:p>
  </w:footnote>
  <w:footnote w:type="continuationSeparator" w:id="0">
    <w:p w14:paraId="77775364" w14:textId="77777777" w:rsidR="00B812C4" w:rsidRDefault="00B81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14:paraId="7ECE56C4" w14:textId="77777777" w:rsidTr="00E0727A">
      <w:trPr>
        <w:trHeight w:hRule="exact" w:val="550"/>
      </w:trPr>
      <w:tc>
        <w:tcPr>
          <w:tcW w:w="3528" w:type="dxa"/>
          <w:vAlign w:val="center"/>
        </w:tcPr>
        <w:p w14:paraId="718B5670" w14:textId="77777777"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14:paraId="097FEEFE" w14:textId="77777777"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14:paraId="0C0033C2" w14:textId="77777777"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B548C19" wp14:editId="358F5C45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E38D5F" w14:textId="77777777"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9B1"/>
    <w:multiLevelType w:val="hybridMultilevel"/>
    <w:tmpl w:val="FDFE98E4"/>
    <w:lvl w:ilvl="0" w:tplc="FAB0D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31E2"/>
    <w:multiLevelType w:val="hybridMultilevel"/>
    <w:tmpl w:val="1CECFC88"/>
    <w:lvl w:ilvl="0" w:tplc="27A0AD0C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837774"/>
    <w:multiLevelType w:val="hybridMultilevel"/>
    <w:tmpl w:val="BF5C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D0C67"/>
    <w:multiLevelType w:val="hybridMultilevel"/>
    <w:tmpl w:val="E13EB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426C3"/>
    <w:multiLevelType w:val="hybridMultilevel"/>
    <w:tmpl w:val="751E6EE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8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053A0"/>
    <w:multiLevelType w:val="hybridMultilevel"/>
    <w:tmpl w:val="E7D68C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6"/>
  </w:num>
  <w:num w:numId="5">
    <w:abstractNumId w:val="21"/>
  </w:num>
  <w:num w:numId="6">
    <w:abstractNumId w:val="13"/>
  </w:num>
  <w:num w:numId="7">
    <w:abstractNumId w:val="7"/>
  </w:num>
  <w:num w:numId="8">
    <w:abstractNumId w:val="20"/>
  </w:num>
  <w:num w:numId="9">
    <w:abstractNumId w:val="19"/>
  </w:num>
  <w:num w:numId="10">
    <w:abstractNumId w:val="18"/>
  </w:num>
  <w:num w:numId="11">
    <w:abstractNumId w:val="6"/>
  </w:num>
  <w:num w:numId="12">
    <w:abstractNumId w:val="12"/>
  </w:num>
  <w:num w:numId="13">
    <w:abstractNumId w:val="5"/>
  </w:num>
  <w:num w:numId="14">
    <w:abstractNumId w:val="23"/>
  </w:num>
  <w:num w:numId="15">
    <w:abstractNumId w:val="1"/>
  </w:num>
  <w:num w:numId="16">
    <w:abstractNumId w:val="15"/>
  </w:num>
  <w:num w:numId="17">
    <w:abstractNumId w:val="8"/>
  </w:num>
  <w:num w:numId="18">
    <w:abstractNumId w:val="22"/>
  </w:num>
  <w:num w:numId="19">
    <w:abstractNumId w:val="14"/>
  </w:num>
  <w:num w:numId="20">
    <w:abstractNumId w:val="3"/>
  </w:num>
  <w:num w:numId="21">
    <w:abstractNumId w:val="24"/>
  </w:num>
  <w:num w:numId="22">
    <w:abstractNumId w:val="17"/>
  </w:num>
  <w:num w:numId="23">
    <w:abstractNumId w:val="10"/>
  </w:num>
  <w:num w:numId="24">
    <w:abstractNumId w:val="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A8"/>
    <w:rsid w:val="000048EF"/>
    <w:rsid w:val="000271B3"/>
    <w:rsid w:val="00033ED5"/>
    <w:rsid w:val="00036759"/>
    <w:rsid w:val="0005400A"/>
    <w:rsid w:val="00064F26"/>
    <w:rsid w:val="000769A3"/>
    <w:rsid w:val="000823A1"/>
    <w:rsid w:val="0008307F"/>
    <w:rsid w:val="00083344"/>
    <w:rsid w:val="000A7B5C"/>
    <w:rsid w:val="000E1B13"/>
    <w:rsid w:val="000F0844"/>
    <w:rsid w:val="0010606F"/>
    <w:rsid w:val="0010609B"/>
    <w:rsid w:val="00122E76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D3DD3"/>
    <w:rsid w:val="001D7D5C"/>
    <w:rsid w:val="001F56AA"/>
    <w:rsid w:val="002030FD"/>
    <w:rsid w:val="00213127"/>
    <w:rsid w:val="00222017"/>
    <w:rsid w:val="002240FC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2D71EF"/>
    <w:rsid w:val="002F1E96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C25ED"/>
    <w:rsid w:val="003E12B1"/>
    <w:rsid w:val="003E41A0"/>
    <w:rsid w:val="00403FB6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7E23"/>
    <w:rsid w:val="005148AF"/>
    <w:rsid w:val="00526A8A"/>
    <w:rsid w:val="005278B9"/>
    <w:rsid w:val="0053447C"/>
    <w:rsid w:val="005521B0"/>
    <w:rsid w:val="00556194"/>
    <w:rsid w:val="0057066A"/>
    <w:rsid w:val="00585060"/>
    <w:rsid w:val="005863BD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81DC6"/>
    <w:rsid w:val="0069165A"/>
    <w:rsid w:val="006E15A8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57E33"/>
    <w:rsid w:val="00874865"/>
    <w:rsid w:val="00874CEE"/>
    <w:rsid w:val="008834DC"/>
    <w:rsid w:val="0088403C"/>
    <w:rsid w:val="00895575"/>
    <w:rsid w:val="008A1185"/>
    <w:rsid w:val="008A23F8"/>
    <w:rsid w:val="008A2F7C"/>
    <w:rsid w:val="008A5FF5"/>
    <w:rsid w:val="008B2D8F"/>
    <w:rsid w:val="008C7861"/>
    <w:rsid w:val="008D60C5"/>
    <w:rsid w:val="00902493"/>
    <w:rsid w:val="00911FC0"/>
    <w:rsid w:val="00913BEA"/>
    <w:rsid w:val="009231B9"/>
    <w:rsid w:val="00941120"/>
    <w:rsid w:val="00946435"/>
    <w:rsid w:val="009570E0"/>
    <w:rsid w:val="00965265"/>
    <w:rsid w:val="0097259A"/>
    <w:rsid w:val="00985256"/>
    <w:rsid w:val="00985FD8"/>
    <w:rsid w:val="009928CD"/>
    <w:rsid w:val="009A3581"/>
    <w:rsid w:val="009B69E4"/>
    <w:rsid w:val="009C5E99"/>
    <w:rsid w:val="009E7A0A"/>
    <w:rsid w:val="009F371B"/>
    <w:rsid w:val="00A007AF"/>
    <w:rsid w:val="00A0607D"/>
    <w:rsid w:val="00A065EE"/>
    <w:rsid w:val="00A077A0"/>
    <w:rsid w:val="00A1612D"/>
    <w:rsid w:val="00A163B5"/>
    <w:rsid w:val="00A312D5"/>
    <w:rsid w:val="00A320EF"/>
    <w:rsid w:val="00A32A15"/>
    <w:rsid w:val="00A37D19"/>
    <w:rsid w:val="00A452A3"/>
    <w:rsid w:val="00A453F1"/>
    <w:rsid w:val="00A5398B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E43F3"/>
    <w:rsid w:val="00AF47EF"/>
    <w:rsid w:val="00B10A26"/>
    <w:rsid w:val="00B37339"/>
    <w:rsid w:val="00B41A81"/>
    <w:rsid w:val="00B55B89"/>
    <w:rsid w:val="00B7696D"/>
    <w:rsid w:val="00B812C4"/>
    <w:rsid w:val="00B9545D"/>
    <w:rsid w:val="00B95610"/>
    <w:rsid w:val="00B95D3E"/>
    <w:rsid w:val="00B96062"/>
    <w:rsid w:val="00B9681C"/>
    <w:rsid w:val="00B96FD9"/>
    <w:rsid w:val="00B9711C"/>
    <w:rsid w:val="00BA6A62"/>
    <w:rsid w:val="00BD4A68"/>
    <w:rsid w:val="00BD5C15"/>
    <w:rsid w:val="00BE652A"/>
    <w:rsid w:val="00BE6BBC"/>
    <w:rsid w:val="00BF6A01"/>
    <w:rsid w:val="00C01EB8"/>
    <w:rsid w:val="00C04B47"/>
    <w:rsid w:val="00C368A5"/>
    <w:rsid w:val="00C60E59"/>
    <w:rsid w:val="00CC0766"/>
    <w:rsid w:val="00CC4962"/>
    <w:rsid w:val="00CD429E"/>
    <w:rsid w:val="00CE57FC"/>
    <w:rsid w:val="00CF30D9"/>
    <w:rsid w:val="00D006E1"/>
    <w:rsid w:val="00D064CC"/>
    <w:rsid w:val="00D06EA8"/>
    <w:rsid w:val="00D37A39"/>
    <w:rsid w:val="00D45307"/>
    <w:rsid w:val="00D57398"/>
    <w:rsid w:val="00D7017F"/>
    <w:rsid w:val="00D7513B"/>
    <w:rsid w:val="00D82AE3"/>
    <w:rsid w:val="00D83B02"/>
    <w:rsid w:val="00DA1D5E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7D59"/>
    <w:rsid w:val="00E855E0"/>
    <w:rsid w:val="00E87146"/>
    <w:rsid w:val="00E97F37"/>
    <w:rsid w:val="00EA2F72"/>
    <w:rsid w:val="00EA7A59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3774E"/>
    <w:rsid w:val="00F40624"/>
    <w:rsid w:val="00F41AD0"/>
    <w:rsid w:val="00F43705"/>
    <w:rsid w:val="00F47123"/>
    <w:rsid w:val="00F60DE6"/>
    <w:rsid w:val="00F724CE"/>
    <w:rsid w:val="00F74668"/>
    <w:rsid w:val="00F7681E"/>
    <w:rsid w:val="00F874CF"/>
    <w:rsid w:val="00F87633"/>
    <w:rsid w:val="00F90A89"/>
    <w:rsid w:val="00F935E1"/>
    <w:rsid w:val="00FA0C14"/>
    <w:rsid w:val="00FD31CE"/>
    <w:rsid w:val="00FE1AC4"/>
    <w:rsid w:val="00FE3B0A"/>
    <w:rsid w:val="00FE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94b32,#e13219"/>
    </o:shapedefaults>
    <o:shapelayout v:ext="edit">
      <o:idmap v:ext="edit" data="2"/>
    </o:shapelayout>
  </w:shapeDefaults>
  <w:decimalSymbol w:val="."/>
  <w:listSeparator w:val=","/>
  <w14:docId w14:val="6C5F8024"/>
  <w15:docId w15:val="{2A85C6A2-2715-4488-ACC6-CE332115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9AE64-B72D-459F-8F13-080AF995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390</TotalTime>
  <Pages>9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Untalan, Christian</cp:lastModifiedBy>
  <cp:revision>8</cp:revision>
  <dcterms:created xsi:type="dcterms:W3CDTF">2021-11-01T07:26:00Z</dcterms:created>
  <dcterms:modified xsi:type="dcterms:W3CDTF">2022-02-09T15:25:00Z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etDate">
    <vt:lpwstr>2022-02-09T08:10:30Z</vt:lpwstr>
  </property>
  <property fmtid="{D5CDD505-2E9C-101B-9397-08002B2CF9AE}" pid="4" name="MSIP_Label_ff031559-ef28-4101-9dff-d9463877199a_Method">
    <vt:lpwstr>Privileged</vt:lpwstr>
  </property>
  <property fmtid="{D5CDD505-2E9C-101B-9397-08002B2CF9AE}" pid="5" name="MSIP_Label_ff031559-ef28-4101-9dff-d9463877199a_Name">
    <vt:lpwstr>Personal</vt:lpwstr>
  </property>
  <property fmtid="{D5CDD505-2E9C-101B-9397-08002B2CF9AE}" pid="6" name="MSIP_Label_ff031559-ef28-4101-9dff-d9463877199a_SiteId">
    <vt:lpwstr>33440fc6-b7c7-412c-bb73-0e70b0198d5a</vt:lpwstr>
  </property>
  <property fmtid="{D5CDD505-2E9C-101B-9397-08002B2CF9AE}" pid="7" name="MSIP_Label_ff031559-ef28-4101-9dff-d9463877199a_ActionId">
    <vt:lpwstr>80682953-54b7-4371-bb8d-5210cf468e91</vt:lpwstr>
  </property>
  <property fmtid="{D5CDD505-2E9C-101B-9397-08002B2CF9AE}" pid="8" name="MSIP_Label_ff031559-ef28-4101-9dff-d9463877199a_ContentBits">
    <vt:lpwstr>0</vt:lpwstr>
  </property>
</Properties>
</file>